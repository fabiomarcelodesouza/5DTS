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C696" w14:textId="3BEA81A0" w:rsidR="00171F3D" w:rsidRPr="00171F3D" w:rsidRDefault="00171F3D" w:rsidP="00171F3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1F3D">
        <w:rPr>
          <w:rFonts w:ascii="Arial" w:hAnsi="Arial" w:cs="Arial"/>
          <w:b/>
          <w:bCs/>
          <w:color w:val="000000" w:themeColor="text1"/>
          <w:sz w:val="32"/>
          <w:szCs w:val="32"/>
        </w:rPr>
        <w:t>Dinâmicas</w:t>
      </w:r>
      <w:r w:rsidRPr="00171F3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E53397">
        <w:rPr>
          <w:rFonts w:ascii="Arial" w:hAnsi="Arial" w:cs="Arial"/>
          <w:b/>
          <w:color w:val="000000" w:themeColor="text1"/>
          <w:sz w:val="32"/>
          <w:szCs w:val="32"/>
        </w:rPr>
        <w:t>4</w:t>
      </w:r>
      <w:r w:rsidR="00D841E0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DC313A">
        <w:rPr>
          <w:rFonts w:ascii="Arial" w:hAnsi="Arial" w:cs="Arial"/>
          <w:bCs/>
          <w:color w:val="000000" w:themeColor="text1"/>
          <w:sz w:val="32"/>
          <w:szCs w:val="32"/>
        </w:rPr>
        <w:t>a</w:t>
      </w:r>
      <w:r w:rsidR="00D841E0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E53397">
        <w:rPr>
          <w:rFonts w:ascii="Arial" w:hAnsi="Arial" w:cs="Arial"/>
          <w:b/>
          <w:color w:val="000000" w:themeColor="text1"/>
          <w:sz w:val="32"/>
          <w:szCs w:val="32"/>
        </w:rPr>
        <w:t>8</w:t>
      </w:r>
      <w:r w:rsidR="00912FE0">
        <w:rPr>
          <w:rFonts w:ascii="Arial" w:hAnsi="Arial" w:cs="Arial"/>
          <w:bCs/>
          <w:color w:val="2E74B5" w:themeColor="accent1" w:themeShade="BF"/>
          <w:sz w:val="32"/>
          <w:szCs w:val="32"/>
        </w:rPr>
        <w:t xml:space="preserve"> - </w:t>
      </w:r>
      <w:r>
        <w:rPr>
          <w:rFonts w:ascii="Arial" w:hAnsi="Arial" w:cs="Arial"/>
          <w:bCs/>
          <w:color w:val="2E74B5" w:themeColor="accent1" w:themeShade="BF"/>
          <w:sz w:val="32"/>
          <w:szCs w:val="32"/>
        </w:rPr>
        <w:t>G</w:t>
      </w:r>
      <w:r w:rsidRPr="00171F3D">
        <w:rPr>
          <w:rFonts w:ascii="Arial" w:hAnsi="Arial" w:cs="Arial"/>
          <w:bCs/>
          <w:color w:val="2E74B5" w:themeColor="accent1" w:themeShade="BF"/>
          <w:sz w:val="32"/>
          <w:szCs w:val="32"/>
        </w:rPr>
        <w:t>rupo</w:t>
      </w:r>
      <w:r w:rsidRPr="00171F3D">
        <w:rPr>
          <w:rFonts w:ascii="Arial" w:hAnsi="Arial" w:cs="Arial"/>
          <w:color w:val="2E74B5" w:themeColor="accent1" w:themeShade="BF"/>
          <w:sz w:val="32"/>
          <w:szCs w:val="32"/>
        </w:rPr>
        <w:t xml:space="preserve"> </w:t>
      </w:r>
      <w:r w:rsidR="00912FE0">
        <w:rPr>
          <w:rFonts w:ascii="Arial" w:hAnsi="Arial" w:cs="Arial"/>
          <w:b/>
          <w:color w:val="2E74B5" w:themeColor="accent1" w:themeShade="BF"/>
          <w:sz w:val="32"/>
          <w:szCs w:val="32"/>
        </w:rPr>
        <w:t>...</w:t>
      </w:r>
      <w:r w:rsidRPr="00171F3D">
        <w:rPr>
          <w:rFonts w:ascii="Arial" w:hAnsi="Arial" w:cs="Arial"/>
          <w:color w:val="2E74B5" w:themeColor="accent1" w:themeShade="BF"/>
          <w:sz w:val="32"/>
          <w:szCs w:val="32"/>
        </w:rPr>
        <w:tab/>
      </w:r>
    </w:p>
    <w:p w14:paraId="2DC816D5" w14:textId="59691D6D" w:rsidR="00171F3D" w:rsidRPr="00562A31" w:rsidRDefault="00171F3D" w:rsidP="00542A93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309AD715" w14:textId="77777777" w:rsidR="00D841E0" w:rsidRPr="00562A31" w:rsidRDefault="00D841E0" w:rsidP="00542A93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1DA35674" w14:textId="0855890B" w:rsidR="00D841E0" w:rsidRPr="006679C1" w:rsidRDefault="006679C1" w:rsidP="00D841E0">
      <w:pPr>
        <w:jc w:val="both"/>
        <w:rPr>
          <w:rFonts w:ascii="Arial" w:hAnsi="Arial" w:cs="Arial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>D</w:t>
      </w:r>
      <w:r w:rsidR="00D841E0"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inâmica </w:t>
      </w:r>
      <w:r w:rsidR="00912FE0">
        <w:rPr>
          <w:rFonts w:ascii="Arial" w:hAnsi="Arial" w:cs="Arial"/>
          <w:b/>
          <w:i/>
          <w:color w:val="000000" w:themeColor="text1"/>
          <w:sz w:val="28"/>
          <w:szCs w:val="28"/>
        </w:rPr>
        <w:t>4</w:t>
      </w:r>
      <w:r w:rsidR="00D841E0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para </w:t>
      </w:r>
      <w:r w:rsidR="00D841E0" w:rsidRPr="00732901">
        <w:rPr>
          <w:rFonts w:ascii="Arial" w:hAnsi="Arial" w:cs="Arial"/>
          <w:i/>
          <w:color w:val="2E74B5" w:themeColor="accent1" w:themeShade="BF"/>
          <w:sz w:val="28"/>
          <w:szCs w:val="28"/>
        </w:rPr>
        <w:t>de</w:t>
      </w:r>
      <w:r w:rsidR="00D841E0">
        <w:rPr>
          <w:rFonts w:ascii="Arial" w:hAnsi="Arial" w:cs="Arial"/>
          <w:i/>
          <w:color w:val="2E74B5" w:themeColor="accent1" w:themeShade="BF"/>
          <w:sz w:val="28"/>
          <w:szCs w:val="28"/>
        </w:rPr>
        <w:t>termina</w:t>
      </w:r>
      <w:r w:rsidR="00D841E0" w:rsidRPr="00732901">
        <w:rPr>
          <w:rFonts w:ascii="Arial" w:hAnsi="Arial" w:cs="Arial"/>
          <w:i/>
          <w:color w:val="2E74B5" w:themeColor="accent1" w:themeShade="BF"/>
          <w:sz w:val="28"/>
          <w:szCs w:val="28"/>
        </w:rPr>
        <w:t>ção d</w:t>
      </w:r>
      <w:r w:rsidR="00D841E0">
        <w:rPr>
          <w:rFonts w:ascii="Arial" w:hAnsi="Arial" w:cs="Arial"/>
          <w:i/>
          <w:color w:val="2E74B5" w:themeColor="accent1" w:themeShade="BF"/>
          <w:sz w:val="28"/>
          <w:szCs w:val="28"/>
        </w:rPr>
        <w:t>o</w:t>
      </w:r>
      <w:r w:rsidR="00D841E0" w:rsidRPr="00A315BD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="00D841E0" w:rsidRPr="00732901">
        <w:rPr>
          <w:rFonts w:ascii="Arial" w:hAnsi="Arial" w:cs="Arial"/>
          <w:b/>
          <w:i/>
          <w:color w:val="000000" w:themeColor="text1"/>
          <w:sz w:val="28"/>
          <w:szCs w:val="28"/>
        </w:rPr>
        <w:t>propósito</w:t>
      </w:r>
    </w:p>
    <w:p w14:paraId="1E3872DD" w14:textId="77777777" w:rsidR="00D841E0" w:rsidRPr="00562A31" w:rsidRDefault="00D841E0" w:rsidP="00D841E0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  <w:sz w:val="6"/>
          <w:szCs w:val="6"/>
        </w:rPr>
      </w:pPr>
    </w:p>
    <w:p w14:paraId="6B1678B6" w14:textId="612AA74C" w:rsidR="00D841E0" w:rsidRDefault="00912F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Já realizada</w:t>
      </w:r>
      <w:r w:rsidR="00D841E0">
        <w:rPr>
          <w:rFonts w:ascii="Arial" w:hAnsi="Arial" w:cs="Arial"/>
          <w:i/>
          <w:color w:val="2E74B5" w:themeColor="accent1" w:themeShade="BF"/>
        </w:rPr>
        <w:t>.</w:t>
      </w:r>
    </w:p>
    <w:p w14:paraId="14194416" w14:textId="562BD851" w:rsidR="00D841E0" w:rsidRPr="00442696" w:rsidRDefault="00D841E0" w:rsidP="00D841E0">
      <w:pPr>
        <w:jc w:val="both"/>
        <w:rPr>
          <w:rFonts w:ascii="Arial" w:hAnsi="Arial" w:cs="Arial"/>
          <w:iCs/>
          <w:color w:val="2E74B5" w:themeColor="accent1" w:themeShade="BF"/>
        </w:rPr>
      </w:pPr>
      <w:r w:rsidRPr="00442696">
        <w:rPr>
          <w:rFonts w:ascii="Arial" w:hAnsi="Arial" w:cs="Arial"/>
          <w:iCs/>
          <w:color w:val="2E74B5" w:themeColor="accent1" w:themeShade="BF"/>
        </w:rPr>
        <w:t xml:space="preserve"> </w:t>
      </w:r>
    </w:p>
    <w:p w14:paraId="2855BEC9" w14:textId="77777777" w:rsidR="00D841E0" w:rsidRPr="0097376D" w:rsidRDefault="00D841E0" w:rsidP="00D841E0">
      <w:pPr>
        <w:pStyle w:val="Recuodecorpodetexto2"/>
        <w:ind w:left="0"/>
        <w:rPr>
          <w:rFonts w:ascii="Arial" w:hAnsi="Arial" w:cs="Arial"/>
          <w:i/>
          <w:color w:val="2E74B5" w:themeColor="accent1" w:themeShade="BF"/>
        </w:rPr>
      </w:pPr>
    </w:p>
    <w:p w14:paraId="723F1A2F" w14:textId="0B348193" w:rsidR="00D841E0" w:rsidRPr="006679C1" w:rsidRDefault="00D841E0" w:rsidP="00D841E0">
      <w:pPr>
        <w:jc w:val="both"/>
        <w:rPr>
          <w:rFonts w:ascii="Arial" w:hAnsi="Arial" w:cs="Arial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 w:rsidR="00912FE0">
        <w:rPr>
          <w:rFonts w:ascii="Arial" w:hAnsi="Arial" w:cs="Arial"/>
          <w:b/>
          <w:i/>
          <w:color w:val="000000" w:themeColor="text1"/>
          <w:sz w:val="28"/>
          <w:szCs w:val="28"/>
        </w:rPr>
        <w:t>5</w:t>
      </w:r>
      <w:r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Pr="009F2D7B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</w:t>
      </w:r>
      <w:r w:rsidRPr="00D551EF">
        <w:rPr>
          <w:rFonts w:ascii="Arial" w:hAnsi="Arial" w:cs="Arial"/>
          <w:i/>
          <w:color w:val="2E74B5" w:themeColor="accent1" w:themeShade="BF"/>
          <w:sz w:val="28"/>
          <w:szCs w:val="28"/>
        </w:rPr>
        <w:t>identificação de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D551EF">
        <w:rPr>
          <w:rFonts w:ascii="Arial" w:hAnsi="Arial" w:cs="Arial"/>
          <w:b/>
          <w:i/>
          <w:color w:val="000000" w:themeColor="text1"/>
          <w:sz w:val="28"/>
          <w:szCs w:val="28"/>
        </w:rPr>
        <w:t>forças d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>o</w:t>
      </w:r>
      <w:r w:rsidRPr="00D551EF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mercado</w:t>
      </w:r>
    </w:p>
    <w:p w14:paraId="79DC7AA7" w14:textId="77777777" w:rsidR="00D841E0" w:rsidRPr="00562A31" w:rsidRDefault="00D841E0" w:rsidP="00D841E0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  <w:sz w:val="6"/>
          <w:szCs w:val="6"/>
        </w:rPr>
      </w:pPr>
    </w:p>
    <w:p w14:paraId="57ED81D4" w14:textId="77777777" w:rsidR="00912FE0" w:rsidRDefault="00912FE0" w:rsidP="00912FE0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Já realizada.</w:t>
      </w:r>
    </w:p>
    <w:p w14:paraId="7C84E0BC" w14:textId="13C8DA86" w:rsidR="00D841E0" w:rsidRDefault="00D841E0" w:rsidP="00D841E0">
      <w:pPr>
        <w:jc w:val="both"/>
        <w:rPr>
          <w:rFonts w:ascii="Arial" w:hAnsi="Arial" w:cs="Arial"/>
          <w:b/>
          <w:i/>
          <w:color w:val="2E74B5" w:themeColor="accent1" w:themeShade="BF"/>
        </w:rPr>
      </w:pPr>
    </w:p>
    <w:p w14:paraId="10AE8396" w14:textId="77777777" w:rsidR="00D841E0" w:rsidRDefault="00D841E0" w:rsidP="00D841E0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2E74B5" w:themeColor="accent1" w:themeShade="BF"/>
        </w:rPr>
      </w:pPr>
    </w:p>
    <w:p w14:paraId="7F7CFDE9" w14:textId="6F5C87B2" w:rsidR="00D841E0" w:rsidRPr="001705F8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28"/>
          <w:szCs w:val="28"/>
        </w:rPr>
      </w:pPr>
      <w:r w:rsidRPr="009F1F6E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 xml:space="preserve">Dinâmica </w:t>
      </w:r>
      <w:r w:rsidR="00912FE0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6</w:t>
      </w:r>
      <w:r>
        <w:rPr>
          <w:rFonts w:ascii="Arial" w:hAnsi="Arial" w:cs="Arial"/>
          <w:i/>
          <w:color w:val="2E74B5" w:themeColor="accent1" w:themeShade="BF"/>
          <w:sz w:val="28"/>
          <w:szCs w:val="28"/>
        </w:rPr>
        <w:t>, p</w:t>
      </w:r>
      <w:r w:rsidRPr="00D7118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ara identificação de </w:t>
      </w:r>
      <w:r w:rsidRPr="009F1F6E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atividades que geram valor</w:t>
      </w:r>
    </w:p>
    <w:p w14:paraId="7925D33F" w14:textId="77777777" w:rsidR="00D841E0" w:rsidRPr="00562A31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6"/>
          <w:szCs w:val="6"/>
        </w:rPr>
      </w:pPr>
    </w:p>
    <w:p w14:paraId="3B25FE9D" w14:textId="15AE329B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 xml:space="preserve">Cada grupo deverá selecionar </w:t>
      </w:r>
      <w:r w:rsidRPr="0097376D">
        <w:rPr>
          <w:rFonts w:ascii="Arial" w:hAnsi="Arial" w:cs="Arial"/>
          <w:i/>
          <w:color w:val="2E74B5" w:themeColor="accent1" w:themeShade="BF"/>
        </w:rPr>
        <w:t>dois conjuntos de atividades primárias e dois de atividades de</w:t>
      </w:r>
      <w:r>
        <w:rPr>
          <w:rFonts w:ascii="Arial" w:hAnsi="Arial" w:cs="Arial"/>
          <w:i/>
          <w:color w:val="2E74B5" w:themeColor="accent1" w:themeShade="BF"/>
        </w:rPr>
        <w:t xml:space="preserve"> apoio relevantes para a organização</w:t>
      </w:r>
      <w:r w:rsidRPr="005D0F15">
        <w:rPr>
          <w:rFonts w:ascii="Arial" w:hAnsi="Arial" w:cs="Arial"/>
          <w:i/>
          <w:color w:val="2E74B5" w:themeColor="accent1" w:themeShade="BF"/>
        </w:rPr>
        <w:t xml:space="preserve">. </w:t>
      </w:r>
      <w:r w:rsidR="005D0F15">
        <w:rPr>
          <w:rFonts w:ascii="Arial" w:hAnsi="Arial" w:cs="Arial"/>
          <w:i/>
          <w:color w:val="2E74B5" w:themeColor="accent1" w:themeShade="BF"/>
        </w:rPr>
        <w:t>Para esses quatro conjuntos, s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erá </w:t>
      </w:r>
      <w:r w:rsidR="005D0F15">
        <w:rPr>
          <w:rFonts w:ascii="Arial" w:hAnsi="Arial" w:cs="Arial"/>
          <w:i/>
          <w:color w:val="2E74B5" w:themeColor="accent1" w:themeShade="BF"/>
        </w:rPr>
        <w:t>proposta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 uma ou duas </w:t>
      </w:r>
      <w:r w:rsidR="005D0F15" w:rsidRPr="00410AB2">
        <w:rPr>
          <w:rFonts w:ascii="Arial" w:hAnsi="Arial" w:cs="Arial"/>
          <w:b/>
          <w:bCs/>
          <w:i/>
          <w:color w:val="2E74B5" w:themeColor="accent1" w:themeShade="BF"/>
        </w:rPr>
        <w:t>atividades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 com maiores perspectivas </w:t>
      </w:r>
      <w:r w:rsidR="005D0F15" w:rsidRPr="00410AB2">
        <w:rPr>
          <w:rFonts w:ascii="Arial" w:hAnsi="Arial" w:cs="Arial"/>
          <w:i/>
          <w:color w:val="2E74B5" w:themeColor="accent1" w:themeShade="BF"/>
        </w:rPr>
        <w:t>para</w:t>
      </w:r>
      <w:r w:rsidR="005D0F15" w:rsidRPr="00410AB2">
        <w:rPr>
          <w:rFonts w:ascii="Arial" w:hAnsi="Arial" w:cs="Arial"/>
          <w:b/>
          <w:bCs/>
          <w:i/>
          <w:color w:val="2E74B5" w:themeColor="accent1" w:themeShade="BF"/>
        </w:rPr>
        <w:t xml:space="preserve"> geração de valor</w:t>
      </w:r>
      <w:r w:rsidR="005D0F15"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="009F103C" w:rsidRPr="000A4961">
        <w:rPr>
          <w:rFonts w:ascii="Arial" w:hAnsi="Arial" w:cs="Arial"/>
          <w:i/>
          <w:color w:val="2E74B5" w:themeColor="accent1" w:themeShade="BF"/>
        </w:rPr>
        <w:t xml:space="preserve">e, portanto, </w:t>
      </w:r>
      <w:r w:rsidR="009F103C">
        <w:rPr>
          <w:rFonts w:ascii="Arial" w:hAnsi="Arial" w:cs="Arial"/>
          <w:i/>
          <w:color w:val="2E74B5" w:themeColor="accent1" w:themeShade="BF"/>
        </w:rPr>
        <w:t>com potencial para</w:t>
      </w:r>
      <w:r w:rsidR="009F103C" w:rsidRPr="000A4961">
        <w:rPr>
          <w:rFonts w:ascii="Arial" w:hAnsi="Arial" w:cs="Arial"/>
          <w:i/>
          <w:color w:val="2E74B5" w:themeColor="accent1" w:themeShade="BF"/>
        </w:rPr>
        <w:t xml:space="preserve"> resultar em vantagem competitiva.</w:t>
      </w:r>
    </w:p>
    <w:p w14:paraId="3BA5A813" w14:textId="77777777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3C9E9100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D2DAEF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bCs/>
                <w:color w:val="2E74B5" w:themeColor="accent1" w:themeShade="BF"/>
              </w:rPr>
              <w:t>Logística de entrada</w:t>
            </w:r>
          </w:p>
        </w:tc>
      </w:tr>
      <w:tr w:rsidR="00D841E0" w:rsidRPr="009B77D0" w14:paraId="0EE820E3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813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217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7A425697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5FB41410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E00CC8D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bCs/>
                <w:color w:val="2E74B5" w:themeColor="accent1" w:themeShade="BF"/>
              </w:rPr>
              <w:t>Operações</w:t>
            </w:r>
          </w:p>
        </w:tc>
      </w:tr>
      <w:tr w:rsidR="00D841E0" w:rsidRPr="009B77D0" w14:paraId="24F9A6CE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97A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ECCF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1880EC01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573842A1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EA9A90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Logística de saída</w:t>
            </w:r>
          </w:p>
        </w:tc>
      </w:tr>
      <w:tr w:rsidR="00D841E0" w:rsidRPr="009B77D0" w14:paraId="1617247A" w14:textId="77777777" w:rsidTr="00121485">
        <w:trPr>
          <w:trHeight w:val="449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FCCC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93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10DF0828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18C75F33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48A3F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Marketing e vendas</w:t>
            </w:r>
          </w:p>
        </w:tc>
      </w:tr>
      <w:tr w:rsidR="00D841E0" w:rsidRPr="009B77D0" w14:paraId="7B60BC67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F5E7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789C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4928C36A" w14:textId="77777777" w:rsidR="00D841E0" w:rsidRPr="00810748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3E4DD04C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DD929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primárias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Serviço pós-venda</w:t>
            </w:r>
          </w:p>
        </w:tc>
      </w:tr>
      <w:tr w:rsidR="00D841E0" w:rsidRPr="009B77D0" w14:paraId="53D9FFAB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CFD9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8250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6D321D55" w14:textId="77777777" w:rsidR="00D841E0" w:rsidRDefault="00D841E0" w:rsidP="00D841E0">
      <w:pPr>
        <w:rPr>
          <w:rFonts w:ascii="Arial" w:hAnsi="Arial" w:cs="Arial"/>
          <w:iCs/>
          <w:color w:val="2E74B5" w:themeColor="accent1" w:themeShade="BF"/>
        </w:rPr>
      </w:pPr>
    </w:p>
    <w:p w14:paraId="78326860" w14:textId="40DB2875" w:rsidR="00D841E0" w:rsidRDefault="00D841E0" w:rsidP="00D841E0">
      <w:pPr>
        <w:rPr>
          <w:rFonts w:ascii="Arial" w:hAnsi="Arial" w:cs="Arial"/>
          <w:iCs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290F8C45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0A6D4B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>
              <w:rPr>
                <w:rFonts w:ascii="Arial" w:hAnsi="Arial" w:cs="Arial"/>
                <w:color w:val="2E74B5" w:themeColor="accent1" w:themeShade="BF"/>
              </w:rPr>
              <w:t>I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nfraestrutura gerencial</w:t>
            </w:r>
          </w:p>
        </w:tc>
      </w:tr>
      <w:tr w:rsidR="00D841E0" w:rsidRPr="009B77D0" w14:paraId="66B11B1B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B7B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546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3369C848" w14:textId="77777777" w:rsidR="00D841E0" w:rsidRPr="00810748" w:rsidRDefault="00D841E0" w:rsidP="00D841E0">
      <w:pPr>
        <w:rPr>
          <w:rFonts w:ascii="Arial" w:hAnsi="Arial" w:cs="Arial"/>
          <w:iCs/>
          <w:color w:val="2E74B5" w:themeColor="accent1" w:themeShade="BF"/>
          <w:sz w:val="28"/>
          <w:szCs w:val="28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201C5091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C353417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>
              <w:rPr>
                <w:rFonts w:ascii="Arial" w:hAnsi="Arial" w:cs="Arial"/>
                <w:color w:val="2E74B5" w:themeColor="accent1" w:themeShade="BF"/>
              </w:rPr>
              <w:t>G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estão de RH</w:t>
            </w:r>
          </w:p>
        </w:tc>
      </w:tr>
      <w:tr w:rsidR="00D841E0" w:rsidRPr="009B77D0" w14:paraId="0CA4FE37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880A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DEC4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  <w:tr w:rsidR="00D841E0" w:rsidRPr="009B77D0" w14:paraId="19B9832B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E93DE07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lastRenderedPageBreak/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Desenvolvimento tecnológico</w:t>
            </w:r>
          </w:p>
        </w:tc>
      </w:tr>
      <w:tr w:rsidR="00D841E0" w:rsidRPr="009B77D0" w14:paraId="039500BA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CD2D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3F45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06499E10" w14:textId="77777777" w:rsidR="00D841E0" w:rsidRPr="00637686" w:rsidRDefault="00D841E0" w:rsidP="00D841E0">
      <w:pPr>
        <w:pStyle w:val="NormalWeb"/>
        <w:spacing w:before="0" w:beforeAutospacing="0" w:after="0" w:afterAutospacing="0"/>
        <w:rPr>
          <w:rFonts w:ascii="Arial" w:hAnsi="Arial" w:cs="Arial"/>
          <w:iCs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9"/>
        <w:gridCol w:w="4820"/>
      </w:tblGrid>
      <w:tr w:rsidR="00D841E0" w:rsidRPr="009B77D0" w14:paraId="5B8BAB39" w14:textId="77777777" w:rsidTr="00121485">
        <w:trPr>
          <w:trHeight w:val="420"/>
        </w:trPr>
        <w:tc>
          <w:tcPr>
            <w:tcW w:w="99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1419205" w14:textId="77777777" w:rsidR="00D841E0" w:rsidRPr="009B77D0" w:rsidRDefault="00D841E0" w:rsidP="00121485">
            <w:pPr>
              <w:jc w:val="right"/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</w:rPr>
              <w:t>A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tividades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>de apoio</w:t>
            </w:r>
            <w:r w:rsidRPr="0097376D">
              <w:rPr>
                <w:rFonts w:ascii="Arial" w:hAnsi="Arial" w:cs="Arial"/>
                <w:i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i/>
                <w:color w:val="2E74B5" w:themeColor="accent1" w:themeShade="BF"/>
              </w:rPr>
              <w:t xml:space="preserve">- </w:t>
            </w:r>
            <w:r w:rsidRPr="009B77D0">
              <w:rPr>
                <w:rFonts w:ascii="Arial" w:hAnsi="Arial" w:cs="Arial"/>
                <w:color w:val="2E74B5" w:themeColor="accent1" w:themeShade="BF"/>
              </w:rPr>
              <w:t>Administração da cadeia de fornecimento</w:t>
            </w:r>
          </w:p>
        </w:tc>
      </w:tr>
      <w:tr w:rsidR="00D841E0" w:rsidRPr="009B77D0" w14:paraId="4856525C" w14:textId="77777777" w:rsidTr="00121485">
        <w:trPr>
          <w:trHeight w:val="420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88A5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DABD" w14:textId="77777777" w:rsidR="00D841E0" w:rsidRPr="009B77D0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B77D0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0155451B" w14:textId="77777777" w:rsidR="005D0F15" w:rsidRDefault="005D0F15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650F3E36" w14:textId="02FEBAEA" w:rsidR="00D841E0" w:rsidRDefault="005D0F15" w:rsidP="00D841E0">
      <w:pPr>
        <w:jc w:val="both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2E74B5" w:themeColor="accent1" w:themeShade="BF"/>
        </w:rPr>
        <w:t xml:space="preserve">Para fechar, as atividades indicadas por cada grupo serão incluídas na </w:t>
      </w:r>
      <w:r w:rsidRPr="00410AB2">
        <w:rPr>
          <w:rFonts w:ascii="Arial" w:hAnsi="Arial" w:cs="Arial"/>
          <w:i/>
          <w:color w:val="2E74B5" w:themeColor="accent1" w:themeShade="BF"/>
        </w:rPr>
        <w:t>cadeia de valor</w:t>
      </w:r>
      <w:r>
        <w:rPr>
          <w:rFonts w:ascii="Arial" w:hAnsi="Arial" w:cs="Arial"/>
          <w:i/>
          <w:color w:val="2E74B5" w:themeColor="accent1" w:themeShade="BF"/>
        </w:rPr>
        <w:t xml:space="preserve"> da organização.</w:t>
      </w:r>
    </w:p>
    <w:p w14:paraId="6B70FBD3" w14:textId="4CFAC4A1" w:rsidR="00D841E0" w:rsidRPr="00562A31" w:rsidRDefault="00D841E0" w:rsidP="00D841E0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4B56409D" w14:textId="77777777" w:rsidR="00562A31" w:rsidRPr="00562A31" w:rsidRDefault="00562A31" w:rsidP="00D841E0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02317D86" w14:textId="56BC7BB1" w:rsidR="00912FE0" w:rsidRPr="006679C1" w:rsidRDefault="00912FE0" w:rsidP="00912FE0">
      <w:pPr>
        <w:jc w:val="both"/>
        <w:rPr>
          <w:rFonts w:ascii="Arial" w:hAnsi="Arial" w:cs="Arial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>7</w:t>
      </w:r>
      <w:r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para </w:t>
      </w:r>
      <w:r w:rsidR="00172C5C">
        <w:rPr>
          <w:rFonts w:ascii="Arial" w:hAnsi="Arial" w:cs="Arial"/>
          <w:i/>
          <w:color w:val="2E74B5" w:themeColor="accent1" w:themeShade="BF"/>
          <w:sz w:val="28"/>
          <w:szCs w:val="28"/>
        </w:rPr>
        <w:t>escolha de um</w:t>
      </w:r>
      <w:r w:rsidRPr="00A315BD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732901">
        <w:rPr>
          <w:rFonts w:ascii="Arial" w:hAnsi="Arial" w:cs="Arial"/>
          <w:b/>
          <w:i/>
          <w:color w:val="000000" w:themeColor="text1"/>
          <w:sz w:val="28"/>
          <w:szCs w:val="28"/>
        </w:rPr>
        <w:t>p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>osicionamen</w:t>
      </w:r>
      <w:r w:rsidRPr="00732901">
        <w:rPr>
          <w:rFonts w:ascii="Arial" w:hAnsi="Arial" w:cs="Arial"/>
          <w:b/>
          <w:i/>
          <w:color w:val="000000" w:themeColor="text1"/>
          <w:sz w:val="28"/>
          <w:szCs w:val="28"/>
        </w:rPr>
        <w:t>to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estratégico</w:t>
      </w:r>
    </w:p>
    <w:p w14:paraId="3FA93ECB" w14:textId="77777777" w:rsidR="00912FE0" w:rsidRPr="00562A31" w:rsidRDefault="00912FE0" w:rsidP="00912FE0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  <w:sz w:val="6"/>
          <w:szCs w:val="6"/>
        </w:rPr>
      </w:pPr>
    </w:p>
    <w:p w14:paraId="028DEE96" w14:textId="11199615" w:rsidR="00912FE0" w:rsidRDefault="00912FE0" w:rsidP="00912FE0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Já realizada.</w:t>
      </w:r>
    </w:p>
    <w:p w14:paraId="1D9F6ED2" w14:textId="77777777" w:rsidR="00A05886" w:rsidRDefault="00A05886" w:rsidP="00912F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0B7F9643" w14:textId="77777777" w:rsidR="00912FE0" w:rsidRDefault="00912FE0" w:rsidP="00912F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1E5A3D17" w14:textId="20933B6E" w:rsidR="00D841E0" w:rsidRDefault="00D841E0" w:rsidP="00D841E0">
      <w:pPr>
        <w:jc w:val="both"/>
        <w:rPr>
          <w:rFonts w:ascii="Arial" w:hAnsi="Arial" w:cs="Arial"/>
          <w:b/>
          <w:i/>
          <w:color w:val="2E74B5" w:themeColor="accent1" w:themeShade="BF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 w:rsidR="00912FE0">
        <w:rPr>
          <w:rFonts w:ascii="Arial" w:hAnsi="Arial" w:cs="Arial"/>
          <w:b/>
          <w:i/>
          <w:color w:val="000000" w:themeColor="text1"/>
          <w:sz w:val="28"/>
          <w:szCs w:val="28"/>
        </w:rPr>
        <w:t>8</w:t>
      </w:r>
      <w:r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Pr="00FA2F5D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</w:t>
      </w:r>
      <w:r w:rsidRPr="001705F8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identificação de </w:t>
      </w:r>
      <w:r w:rsidRPr="001705F8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impulsores</w:t>
      </w:r>
      <w:r w:rsidRPr="001705F8"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 w:rsidRPr="005E749D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e</w:t>
      </w:r>
      <w:r w:rsidRPr="00195322"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 w:rsidRPr="001705F8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restritores</w:t>
      </w:r>
    </w:p>
    <w:p w14:paraId="06E65341" w14:textId="77777777" w:rsidR="00D841E0" w:rsidRPr="0097376D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21B23F43" w14:textId="2BDDA585" w:rsidR="00A05886" w:rsidRPr="00A05886" w:rsidRDefault="00172C5C" w:rsidP="00D841E0">
      <w:pPr>
        <w:jc w:val="both"/>
        <w:rPr>
          <w:rFonts w:ascii="Arial" w:hAnsi="Arial" w:cs="Arial"/>
          <w:bCs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Na primeira parte da dinâmica os grupos identificarão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>dois pontos fortes</w:t>
      </w:r>
      <w:r w:rsidR="00277E7E">
        <w:rPr>
          <w:rFonts w:ascii="Arial" w:hAnsi="Arial" w:cs="Arial"/>
          <w:i/>
          <w:color w:val="2E74B5" w:themeColor="accent1" w:themeShade="BF"/>
        </w:rPr>
        <w:t>,</w:t>
      </w:r>
      <w:r>
        <w:rPr>
          <w:rFonts w:ascii="Arial" w:hAnsi="Arial" w:cs="Arial"/>
          <w:i/>
          <w:color w:val="2E74B5" w:themeColor="accent1" w:themeShade="BF"/>
        </w:rPr>
        <w:t xml:space="preserve"> dois</w:t>
      </w:r>
      <w:r w:rsidR="00A05886">
        <w:rPr>
          <w:rFonts w:ascii="Arial" w:hAnsi="Arial" w:cs="Arial"/>
          <w:i/>
          <w:color w:val="2E74B5" w:themeColor="accent1" w:themeShade="BF"/>
        </w:rPr>
        <w:t xml:space="preserve"> pontos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fracos, </w:t>
      </w:r>
      <w:r>
        <w:rPr>
          <w:rFonts w:ascii="Arial" w:hAnsi="Arial" w:cs="Arial"/>
          <w:i/>
          <w:color w:val="2E74B5" w:themeColor="accent1" w:themeShade="BF"/>
        </w:rPr>
        <w:t xml:space="preserve">duas </w:t>
      </w:r>
      <w:r w:rsidRPr="0097376D">
        <w:rPr>
          <w:rFonts w:ascii="Arial" w:hAnsi="Arial" w:cs="Arial"/>
          <w:i/>
          <w:color w:val="2E74B5" w:themeColor="accent1" w:themeShade="BF"/>
        </w:rPr>
        <w:t>oportunidades e</w:t>
      </w:r>
      <w:r w:rsidRPr="0097376D">
        <w:rPr>
          <w:rFonts w:ascii="Arial" w:hAnsi="Arial" w:cs="Arial"/>
          <w:bCs/>
          <w:i/>
          <w:color w:val="2E74B5" w:themeColor="accent1" w:themeShade="BF"/>
        </w:rPr>
        <w:t xml:space="preserve"> </w:t>
      </w:r>
      <w:r>
        <w:rPr>
          <w:rFonts w:ascii="Arial" w:hAnsi="Arial" w:cs="Arial"/>
          <w:bCs/>
          <w:i/>
          <w:color w:val="2E74B5" w:themeColor="accent1" w:themeShade="BF"/>
        </w:rPr>
        <w:t>duas ameaças.</w:t>
      </w:r>
    </w:p>
    <w:p w14:paraId="2D011AAA" w14:textId="77777777" w:rsidR="00D841E0" w:rsidRPr="006F3CA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377C9316" w14:textId="77777777" w:rsidR="00762A6B" w:rsidRDefault="00762A6B" w:rsidP="00762A6B">
      <w:pPr>
        <w:pStyle w:val="Recuodecorpodetexto2"/>
        <w:ind w:left="0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Inicialmente o grupo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>deve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>relacionar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os </w:t>
      </w:r>
      <w:r>
        <w:rPr>
          <w:rFonts w:ascii="Arial" w:hAnsi="Arial" w:cs="Arial"/>
          <w:i/>
          <w:color w:val="2E74B5" w:themeColor="accent1" w:themeShade="BF"/>
        </w:rPr>
        <w:t>dois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pontos fortes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que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i/>
          <w:color w:val="2E74B5" w:themeColor="accent1" w:themeShade="BF"/>
        </w:rPr>
        <w:t>mais se destacam:</w:t>
      </w:r>
    </w:p>
    <w:p w14:paraId="3044005D" w14:textId="77777777" w:rsidR="00D841E0" w:rsidRPr="00DC3188" w:rsidRDefault="00D841E0" w:rsidP="00D841E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51453A57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EC7AD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142A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  <w:tr w:rsidR="00D841E0" w:rsidRPr="0097376D" w14:paraId="683B528F" w14:textId="77777777" w:rsidTr="00121485">
        <w:trPr>
          <w:trHeight w:val="42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C0673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6ABA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46DB34DB" w14:textId="77777777" w:rsidR="00D841E0" w:rsidRPr="00941C97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28"/>
          <w:szCs w:val="28"/>
        </w:rPr>
      </w:pPr>
    </w:p>
    <w:p w14:paraId="62878787" w14:textId="77777777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Aqui,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devem ser </w:t>
      </w:r>
      <w:r w:rsidRPr="001E199B">
        <w:rPr>
          <w:rFonts w:ascii="Arial" w:hAnsi="Arial" w:cs="Arial"/>
          <w:i/>
          <w:color w:val="2E74B5" w:themeColor="accent1" w:themeShade="BF"/>
        </w:rPr>
        <w:t xml:space="preserve">relacionados </w:t>
      </w:r>
      <w:r w:rsidRPr="00A05886">
        <w:rPr>
          <w:rFonts w:ascii="Arial" w:hAnsi="Arial" w:cs="Arial"/>
          <w:bCs/>
          <w:i/>
          <w:color w:val="2E74B5" w:themeColor="accent1" w:themeShade="BF"/>
        </w:rPr>
        <w:t>até dois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pontos fracos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considerados</w:t>
      </w:r>
      <w:r>
        <w:rPr>
          <w:rFonts w:ascii="Arial" w:hAnsi="Arial" w:cs="Arial"/>
          <w:i/>
          <w:color w:val="2E74B5" w:themeColor="accent1" w:themeShade="BF"/>
        </w:rPr>
        <w:t xml:space="preserve"> relevantes pelo grupo:</w:t>
      </w:r>
    </w:p>
    <w:p w14:paraId="04673B4F" w14:textId="77777777" w:rsidR="00D841E0" w:rsidRPr="00DC3188" w:rsidRDefault="00D841E0" w:rsidP="00D841E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137A153B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B0372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D34D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  <w:tr w:rsidR="00D841E0" w:rsidRPr="0097376D" w14:paraId="03E17DDA" w14:textId="77777777" w:rsidTr="00121485">
        <w:trPr>
          <w:trHeight w:val="42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D2D42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18FD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7CA5C2CC" w14:textId="77777777" w:rsidR="00D841E0" w:rsidRPr="00941C97" w:rsidRDefault="00D841E0" w:rsidP="00D841E0">
      <w:pPr>
        <w:jc w:val="both"/>
        <w:rPr>
          <w:rFonts w:ascii="Arial" w:hAnsi="Arial" w:cs="Arial"/>
          <w:i/>
          <w:color w:val="2E74B5" w:themeColor="accent1" w:themeShade="BF"/>
          <w:sz w:val="28"/>
          <w:szCs w:val="28"/>
        </w:rPr>
      </w:pPr>
    </w:p>
    <w:p w14:paraId="7E2F0B8F" w14:textId="77777777" w:rsidR="00D841E0" w:rsidRDefault="00D841E0" w:rsidP="00D841E0">
      <w:pPr>
        <w:jc w:val="both"/>
        <w:rPr>
          <w:rFonts w:ascii="Arial" w:hAnsi="Arial" w:cs="Arial"/>
          <w:i/>
          <w:color w:val="2E74B5" w:themeColor="accent1" w:themeShade="BF"/>
        </w:rPr>
      </w:pPr>
      <w:r w:rsidRPr="0097376D">
        <w:rPr>
          <w:rFonts w:ascii="Arial" w:hAnsi="Arial" w:cs="Arial"/>
          <w:i/>
          <w:color w:val="2E74B5" w:themeColor="accent1" w:themeShade="BF"/>
        </w:rPr>
        <w:t>Pas</w:t>
      </w:r>
      <w:r>
        <w:rPr>
          <w:rFonts w:ascii="Arial" w:hAnsi="Arial" w:cs="Arial"/>
          <w:i/>
          <w:color w:val="2E74B5" w:themeColor="accent1" w:themeShade="BF"/>
        </w:rPr>
        <w:t xml:space="preserve">sando agora às forças externas, o grupo deve </w:t>
      </w:r>
      <w:r w:rsidRPr="00A05886">
        <w:rPr>
          <w:rFonts w:ascii="Arial" w:hAnsi="Arial" w:cs="Arial"/>
          <w:i/>
          <w:color w:val="2E74B5" w:themeColor="accent1" w:themeShade="BF"/>
        </w:rPr>
        <w:t>apontar até duas</w:t>
      </w:r>
      <w:r w:rsidRPr="0097376D">
        <w:rPr>
          <w:rFonts w:ascii="Arial" w:hAnsi="Arial" w:cs="Arial"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oportunidades</w:t>
      </w:r>
      <w:r>
        <w:rPr>
          <w:rFonts w:ascii="Arial" w:hAnsi="Arial" w:cs="Arial"/>
          <w:i/>
          <w:color w:val="2E74B5" w:themeColor="accent1" w:themeShade="BF"/>
        </w:rPr>
        <w:t>:</w:t>
      </w:r>
    </w:p>
    <w:p w14:paraId="6DDB6C1A" w14:textId="77777777" w:rsidR="00D841E0" w:rsidRPr="00DC3188" w:rsidRDefault="00D841E0" w:rsidP="00D841E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73FEBC48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F04BA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20F9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  <w:tr w:rsidR="00D841E0" w:rsidRPr="0097376D" w14:paraId="0C1AD90B" w14:textId="77777777" w:rsidTr="00121485">
        <w:trPr>
          <w:trHeight w:val="42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A0F78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2511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7D0522A1" w14:textId="77777777" w:rsidR="00D841E0" w:rsidRPr="00941C97" w:rsidRDefault="00D841E0" w:rsidP="00D841E0">
      <w:pPr>
        <w:pStyle w:val="Recuodecorpodetexto2"/>
        <w:ind w:left="0"/>
        <w:rPr>
          <w:rFonts w:ascii="Arial" w:hAnsi="Arial" w:cs="Arial"/>
          <w:i/>
          <w:color w:val="2E74B5" w:themeColor="accent1" w:themeShade="BF"/>
          <w:sz w:val="28"/>
          <w:szCs w:val="28"/>
        </w:rPr>
      </w:pPr>
    </w:p>
    <w:p w14:paraId="490E7E10" w14:textId="77777777" w:rsidR="00D841E0" w:rsidRPr="007A65BE" w:rsidRDefault="00D841E0" w:rsidP="00D841E0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</w:rPr>
      </w:pPr>
      <w:r w:rsidRPr="0097376D">
        <w:rPr>
          <w:rFonts w:ascii="Arial" w:hAnsi="Arial" w:cs="Arial"/>
          <w:i/>
          <w:color w:val="2E74B5" w:themeColor="accent1" w:themeShade="BF"/>
        </w:rPr>
        <w:t xml:space="preserve">A seguir, </w:t>
      </w:r>
      <w:r>
        <w:rPr>
          <w:rFonts w:ascii="Arial" w:hAnsi="Arial" w:cs="Arial"/>
          <w:i/>
          <w:color w:val="2E74B5" w:themeColor="accent1" w:themeShade="BF"/>
        </w:rPr>
        <w:t xml:space="preserve">deve-se </w:t>
      </w:r>
      <w:r w:rsidRPr="001E199B">
        <w:rPr>
          <w:rFonts w:ascii="Arial" w:hAnsi="Arial" w:cs="Arial"/>
          <w:i/>
          <w:color w:val="2E74B5" w:themeColor="accent1" w:themeShade="BF"/>
        </w:rPr>
        <w:t>relacionar</w:t>
      </w:r>
      <w:r w:rsidRPr="007A65BE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A05886">
        <w:rPr>
          <w:rFonts w:ascii="Arial" w:hAnsi="Arial" w:cs="Arial"/>
          <w:bCs/>
          <w:i/>
          <w:color w:val="2E74B5" w:themeColor="accent1" w:themeShade="BF"/>
        </w:rPr>
        <w:t>até duas</w:t>
      </w:r>
      <w:r w:rsidRPr="007A65BE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97376D">
        <w:rPr>
          <w:rFonts w:ascii="Arial" w:hAnsi="Arial" w:cs="Arial"/>
          <w:b/>
          <w:i/>
          <w:color w:val="2E74B5" w:themeColor="accent1" w:themeShade="BF"/>
        </w:rPr>
        <w:t>ameaças</w:t>
      </w:r>
      <w:r w:rsidRPr="007A65BE">
        <w:rPr>
          <w:rFonts w:ascii="Arial" w:hAnsi="Arial" w:cs="Arial"/>
          <w:b/>
          <w:i/>
          <w:color w:val="2E74B5" w:themeColor="accent1" w:themeShade="BF"/>
        </w:rPr>
        <w:t xml:space="preserve"> </w:t>
      </w:r>
      <w:r w:rsidRPr="007A65BE">
        <w:rPr>
          <w:rFonts w:ascii="Arial" w:hAnsi="Arial" w:cs="Arial"/>
          <w:i/>
          <w:color w:val="2E74B5" w:themeColor="accent1" w:themeShade="BF"/>
        </w:rPr>
        <w:t>consideradas graves:</w:t>
      </w:r>
    </w:p>
    <w:p w14:paraId="4C070427" w14:textId="77777777" w:rsidR="00D841E0" w:rsidRPr="00DC3188" w:rsidRDefault="00D841E0" w:rsidP="00D841E0">
      <w:pPr>
        <w:jc w:val="both"/>
        <w:rPr>
          <w:rFonts w:ascii="Arial" w:hAnsi="Arial" w:cs="Arial"/>
          <w:b/>
          <w:i/>
          <w:color w:val="2E74B5" w:themeColor="accent1" w:themeShade="BF"/>
          <w:sz w:val="16"/>
          <w:szCs w:val="16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9497"/>
      </w:tblGrid>
      <w:tr w:rsidR="00D841E0" w:rsidRPr="0097376D" w14:paraId="09698BCF" w14:textId="77777777" w:rsidTr="00121485">
        <w:trPr>
          <w:trHeight w:val="420"/>
        </w:trPr>
        <w:tc>
          <w:tcPr>
            <w:tcW w:w="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72BED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a.</w:t>
            </w:r>
          </w:p>
        </w:tc>
        <w:tc>
          <w:tcPr>
            <w:tcW w:w="9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022F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  <w:tr w:rsidR="00D841E0" w:rsidRPr="0097376D" w14:paraId="333E4277" w14:textId="77777777" w:rsidTr="00121485">
        <w:trPr>
          <w:trHeight w:val="380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549A9" w14:textId="77777777" w:rsidR="00D841E0" w:rsidRPr="0097376D" w:rsidRDefault="00D841E0" w:rsidP="0012148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b.</w:t>
            </w:r>
          </w:p>
        </w:tc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A7A" w14:textId="77777777" w:rsidR="00D841E0" w:rsidRPr="0097376D" w:rsidRDefault="00D841E0" w:rsidP="00121485">
            <w:pPr>
              <w:rPr>
                <w:rFonts w:ascii="Arial" w:hAnsi="Arial" w:cs="Arial"/>
                <w:color w:val="2E74B5" w:themeColor="accent1" w:themeShade="BF"/>
              </w:rPr>
            </w:pPr>
            <w:r w:rsidRPr="0097376D">
              <w:rPr>
                <w:rFonts w:ascii="Arial" w:hAnsi="Arial" w:cs="Arial"/>
                <w:color w:val="2E74B5" w:themeColor="accent1" w:themeShade="BF"/>
              </w:rPr>
              <w:t> </w:t>
            </w:r>
          </w:p>
        </w:tc>
      </w:tr>
    </w:tbl>
    <w:p w14:paraId="1F359A4E" w14:textId="77777777" w:rsidR="00562A31" w:rsidRPr="00562A31" w:rsidRDefault="00562A31" w:rsidP="00D841E0">
      <w:pPr>
        <w:pStyle w:val="Recuodecorpodetexto2"/>
        <w:ind w:left="0"/>
        <w:rPr>
          <w:rFonts w:ascii="Arial" w:hAnsi="Arial" w:cs="Arial"/>
        </w:rPr>
      </w:pPr>
    </w:p>
    <w:p w14:paraId="2B0A1D0C" w14:textId="4039C181" w:rsidR="00A05886" w:rsidRPr="00A05886" w:rsidRDefault="00762A6B" w:rsidP="00D841E0">
      <w:pPr>
        <w:pStyle w:val="Recuodecorpodetexto2"/>
        <w:ind w:left="0"/>
        <w:rPr>
          <w:rFonts w:ascii="Arial" w:hAnsi="Arial" w:cs="Arial"/>
          <w:bCs/>
          <w:i/>
          <w:color w:val="2E74B5" w:themeColor="accent1" w:themeShade="BF"/>
        </w:rPr>
      </w:pPr>
      <w:r w:rsidRPr="00762A6B">
        <w:rPr>
          <w:rFonts w:ascii="Arial" w:hAnsi="Arial" w:cs="Arial"/>
          <w:bCs/>
          <w:i/>
          <w:color w:val="2E74B5" w:themeColor="accent1" w:themeShade="BF"/>
        </w:rPr>
        <w:t>Para concluir a dinâmica</w:t>
      </w:r>
      <w:r w:rsidR="00A05886">
        <w:rPr>
          <w:rFonts w:ascii="Arial" w:hAnsi="Arial" w:cs="Arial"/>
          <w:bCs/>
          <w:i/>
          <w:color w:val="2E74B5" w:themeColor="accent1" w:themeShade="BF"/>
        </w:rPr>
        <w:t>, o</w:t>
      </w:r>
      <w:r w:rsidR="00A05886" w:rsidRPr="00CC1B1F">
        <w:rPr>
          <w:rFonts w:ascii="Arial" w:hAnsi="Arial" w:cs="Arial"/>
          <w:bCs/>
          <w:i/>
          <w:color w:val="2E74B5" w:themeColor="accent1" w:themeShade="BF"/>
        </w:rPr>
        <w:t xml:space="preserve">s impulsores e restritores identificados pelos grupos serão priorizados </w:t>
      </w:r>
      <w:r w:rsidR="00A05886">
        <w:rPr>
          <w:rFonts w:ascii="Arial" w:hAnsi="Arial" w:cs="Arial"/>
          <w:bCs/>
          <w:i/>
          <w:color w:val="2E74B5" w:themeColor="accent1" w:themeShade="BF"/>
        </w:rPr>
        <w:t xml:space="preserve">por todos, </w:t>
      </w:r>
      <w:r w:rsidR="00A05886" w:rsidRPr="00CC1B1F">
        <w:rPr>
          <w:rFonts w:ascii="Arial" w:hAnsi="Arial" w:cs="Arial"/>
          <w:bCs/>
          <w:i/>
          <w:color w:val="2E74B5" w:themeColor="accent1" w:themeShade="BF"/>
        </w:rPr>
        <w:t>segundo sua importância e o impacto que podem causar ao negócio, caso sejam perdidos ou se configurem</w:t>
      </w:r>
      <w:r w:rsidR="00A05886">
        <w:rPr>
          <w:rFonts w:ascii="Arial" w:hAnsi="Arial" w:cs="Arial"/>
          <w:bCs/>
          <w:i/>
          <w:color w:val="2E74B5" w:themeColor="accent1" w:themeShade="BF"/>
        </w:rPr>
        <w:t>.</w:t>
      </w:r>
    </w:p>
    <w:sectPr w:rsidR="00A05886" w:rsidRPr="00A05886" w:rsidSect="00D94D4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98" w:right="680" w:bottom="680" w:left="1418" w:header="1134" w:footer="7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26DB1" w14:textId="77777777" w:rsidR="005720BA" w:rsidRDefault="005720BA">
      <w:r>
        <w:separator/>
      </w:r>
    </w:p>
  </w:endnote>
  <w:endnote w:type="continuationSeparator" w:id="0">
    <w:p w14:paraId="773A189B" w14:textId="77777777" w:rsidR="005720BA" w:rsidRDefault="0057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B3CF9" w14:textId="77777777" w:rsidR="00CB5CC8" w:rsidRDefault="00CB5CC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AF050F" w14:textId="77777777" w:rsidR="00CB5CC8" w:rsidRDefault="00CB5C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5338" w14:textId="312EC8DD" w:rsidR="00CB5CC8" w:rsidRPr="00B26413" w:rsidRDefault="00CB5CC8" w:rsidP="002A0001">
    <w:pPr>
      <w:pStyle w:val="Rodap"/>
      <w:tabs>
        <w:tab w:val="clear" w:pos="8838"/>
        <w:tab w:val="right" w:pos="8931"/>
        <w:tab w:val="left" w:pos="10915"/>
      </w:tabs>
      <w:ind w:right="-30"/>
      <w:rPr>
        <w:rFonts w:ascii="Arial" w:hAnsi="Arial" w:cs="Arial"/>
        <w:sz w:val="18"/>
        <w:szCs w:val="18"/>
      </w:rPr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3126F4" wp14:editId="094F54F6">
              <wp:simplePos x="0" y="0"/>
              <wp:positionH relativeFrom="column">
                <wp:posOffset>-4318</wp:posOffset>
              </wp:positionH>
              <wp:positionV relativeFrom="paragraph">
                <wp:posOffset>-16129</wp:posOffset>
              </wp:positionV>
              <wp:extent cx="6245352" cy="0"/>
              <wp:effectExtent l="0" t="0" r="28575" b="2540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BDF0F34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.2pt" to="491.4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0B207" w14:textId="022D05A6" w:rsidR="00147785" w:rsidRDefault="00147785">
    <w:pPr>
      <w:pStyle w:val="Rodap"/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3E5A85" wp14:editId="372350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45352" cy="0"/>
              <wp:effectExtent l="0" t="0" r="28575" b="2540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2642" id="Line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1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&#13;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3F19B" w14:textId="77777777" w:rsidR="005720BA" w:rsidRDefault="005720BA">
      <w:r>
        <w:separator/>
      </w:r>
    </w:p>
  </w:footnote>
  <w:footnote w:type="continuationSeparator" w:id="0">
    <w:p w14:paraId="54C742CE" w14:textId="77777777" w:rsidR="005720BA" w:rsidRDefault="00572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D974" w14:textId="407FDC20" w:rsidR="00CB5CC8" w:rsidRPr="007C3896" w:rsidRDefault="001A0D47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C6478F" wp14:editId="2D595756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B78593" id="Group 7" o:spid="_x0000_s1026" style="position:absolute;margin-left:399.05pt;margin-top:-.05pt;width:94.75pt;height:14.85pt;z-index:251660288" coordsize="9023,14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OrvZx8UkAAPFJAAAUAAAAZHJzL21lZGlhL2ltYWdlMi5wbmeJUE5HDQoa&#13;&#10;CgAAAA1JSERSAAAD6AAAAZYIBgAAAOsUqXwAAAAZdEVYdFNvZnR3YXJlAEFkb2JlIEltYWdlUmVh&#13;&#10;ZHlxyWU8AABJk0lEQVR42uzdB3gU1frH8QlSkpDsbkInlADSVFQExI4KVqqAgEiRpgiigvReBIQQ&#13;&#10;ELggivSOoDQ7iteKvSOgNAEVIWHTCJLd+H8PGfx7UVqS3Z2Z8/08z/soXK/ZeXcW88s5c17D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top:153;width:4698;height:1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&#13;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">
                <v:imagedata r:id="rId4" o:title=""/>
              </v:shape>
            </v:group>
          </w:pict>
        </mc:Fallback>
      </mc:AlternateContent>
    </w:r>
    <w:r w:rsidR="00CB5CC8"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2AF9A2" wp14:editId="2235117A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5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FDCAF7F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  <w:r w:rsidR="00207E16"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="00EE5E17"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713287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5229E" w14:textId="77777777" w:rsidR="00147785" w:rsidRPr="007C3896" w:rsidRDefault="00147785" w:rsidP="00147785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8DE7FB" wp14:editId="41096745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8D1E50" id="Group 7" o:spid="_x0000_s1026" style="position:absolute;margin-left:399.05pt;margin-top:-.05pt;width:94.75pt;height:14.85pt;z-index:251663360" coordsize="9023,14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OrvZx8UkAAPFJAAAUAAAAZHJzL21lZGlhL2ltYWdlMi5wbmeJUE5HDQoa&#13;&#10;CgAAAA1JSERSAAAD6AAAAZYIBgAAAOsUqXwAAAAZdEVYdFNvZnR3YXJlAEFkb2JlIEltYWdlUmVh&#13;&#10;ZHlxyWU8AABJk0lEQVR42uzdB3gU1frH8QlSkpDsbkInlADSVFQExI4KVqqAgEiRpgiigvReBIQQ&#13;&#10;ELggivSOoDQ7iteKvSOgNAEVIWHTCJLd+H8PGfx7UVqS3Z2Z8/08z/soXK/ZeXcW88s5c17D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153;width:4698;height:1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&#13;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">
                <v:imagedata r:id="rId4" o:title=""/>
              </v:shape>
            </v:group>
          </w:pict>
        </mc:Fallback>
      </mc:AlternateContent>
    </w:r>
    <w:r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CB88CD" wp14:editId="3B4BE5EF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1A6A1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&#13;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  <w:r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  <w:p w14:paraId="0588FD44" w14:textId="77777777" w:rsidR="00147785" w:rsidRDefault="001477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592A9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" w15:restartNumberingAfterBreak="0">
    <w:nsid w:val="39B17BCC"/>
    <w:multiLevelType w:val="hybridMultilevel"/>
    <w:tmpl w:val="5158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6E8"/>
    <w:multiLevelType w:val="multilevel"/>
    <w:tmpl w:val="4D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909AA"/>
    <w:multiLevelType w:val="hybridMultilevel"/>
    <w:tmpl w:val="BA82BC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1568"/>
    <w:multiLevelType w:val="hybridMultilevel"/>
    <w:tmpl w:val="D834E3FE"/>
    <w:lvl w:ilvl="0" w:tplc="4E28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8D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2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A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0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A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A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C"/>
    <w:rsid w:val="00001DDE"/>
    <w:rsid w:val="0000289D"/>
    <w:rsid w:val="00005116"/>
    <w:rsid w:val="00006F73"/>
    <w:rsid w:val="00007C49"/>
    <w:rsid w:val="00007D9B"/>
    <w:rsid w:val="0001558D"/>
    <w:rsid w:val="00016165"/>
    <w:rsid w:val="00016220"/>
    <w:rsid w:val="000164F5"/>
    <w:rsid w:val="00017228"/>
    <w:rsid w:val="00017348"/>
    <w:rsid w:val="00017480"/>
    <w:rsid w:val="00017ADD"/>
    <w:rsid w:val="000202DE"/>
    <w:rsid w:val="00022197"/>
    <w:rsid w:val="000234E8"/>
    <w:rsid w:val="00023754"/>
    <w:rsid w:val="000238C0"/>
    <w:rsid w:val="00023A5A"/>
    <w:rsid w:val="000249F3"/>
    <w:rsid w:val="00024F8F"/>
    <w:rsid w:val="000264EA"/>
    <w:rsid w:val="00031031"/>
    <w:rsid w:val="000323FC"/>
    <w:rsid w:val="000327F0"/>
    <w:rsid w:val="000331C2"/>
    <w:rsid w:val="00033EFD"/>
    <w:rsid w:val="000342A6"/>
    <w:rsid w:val="00035B15"/>
    <w:rsid w:val="00037AAA"/>
    <w:rsid w:val="00042E41"/>
    <w:rsid w:val="000436A0"/>
    <w:rsid w:val="0004421A"/>
    <w:rsid w:val="000442DD"/>
    <w:rsid w:val="000457FB"/>
    <w:rsid w:val="00045BE6"/>
    <w:rsid w:val="000477B7"/>
    <w:rsid w:val="0005202F"/>
    <w:rsid w:val="0005244A"/>
    <w:rsid w:val="000526E8"/>
    <w:rsid w:val="00052EE1"/>
    <w:rsid w:val="0005319E"/>
    <w:rsid w:val="000535EA"/>
    <w:rsid w:val="0005386C"/>
    <w:rsid w:val="000539DB"/>
    <w:rsid w:val="00054852"/>
    <w:rsid w:val="000575F6"/>
    <w:rsid w:val="000578A7"/>
    <w:rsid w:val="000607C7"/>
    <w:rsid w:val="000621E1"/>
    <w:rsid w:val="0006644C"/>
    <w:rsid w:val="000676F1"/>
    <w:rsid w:val="00070F91"/>
    <w:rsid w:val="00071F86"/>
    <w:rsid w:val="000726E9"/>
    <w:rsid w:val="00073848"/>
    <w:rsid w:val="00073C3A"/>
    <w:rsid w:val="0007625F"/>
    <w:rsid w:val="00077002"/>
    <w:rsid w:val="00077944"/>
    <w:rsid w:val="00077B88"/>
    <w:rsid w:val="00077E9C"/>
    <w:rsid w:val="000802D1"/>
    <w:rsid w:val="00080EE3"/>
    <w:rsid w:val="000816AF"/>
    <w:rsid w:val="000816C0"/>
    <w:rsid w:val="00081FBC"/>
    <w:rsid w:val="000827F3"/>
    <w:rsid w:val="00082E73"/>
    <w:rsid w:val="00083323"/>
    <w:rsid w:val="00084681"/>
    <w:rsid w:val="00085199"/>
    <w:rsid w:val="0008539A"/>
    <w:rsid w:val="000858AC"/>
    <w:rsid w:val="00086485"/>
    <w:rsid w:val="000867EE"/>
    <w:rsid w:val="00086896"/>
    <w:rsid w:val="00086B2B"/>
    <w:rsid w:val="00086D4C"/>
    <w:rsid w:val="00087822"/>
    <w:rsid w:val="00093DCB"/>
    <w:rsid w:val="000A312B"/>
    <w:rsid w:val="000A3539"/>
    <w:rsid w:val="000A4086"/>
    <w:rsid w:val="000A4197"/>
    <w:rsid w:val="000A586A"/>
    <w:rsid w:val="000A77EB"/>
    <w:rsid w:val="000B1767"/>
    <w:rsid w:val="000B2819"/>
    <w:rsid w:val="000B2BB9"/>
    <w:rsid w:val="000B55B6"/>
    <w:rsid w:val="000B63E4"/>
    <w:rsid w:val="000B65EF"/>
    <w:rsid w:val="000B7A06"/>
    <w:rsid w:val="000C04D0"/>
    <w:rsid w:val="000C3B78"/>
    <w:rsid w:val="000C6263"/>
    <w:rsid w:val="000C7831"/>
    <w:rsid w:val="000D1889"/>
    <w:rsid w:val="000D58D6"/>
    <w:rsid w:val="000E12A4"/>
    <w:rsid w:val="000E21DA"/>
    <w:rsid w:val="000E32D1"/>
    <w:rsid w:val="000E41B1"/>
    <w:rsid w:val="000E544B"/>
    <w:rsid w:val="000E6035"/>
    <w:rsid w:val="000E66BE"/>
    <w:rsid w:val="000E6F89"/>
    <w:rsid w:val="000F01E8"/>
    <w:rsid w:val="000F1A5B"/>
    <w:rsid w:val="000F1CBE"/>
    <w:rsid w:val="000F3FD3"/>
    <w:rsid w:val="000F4B93"/>
    <w:rsid w:val="000F7504"/>
    <w:rsid w:val="001009EB"/>
    <w:rsid w:val="00102103"/>
    <w:rsid w:val="00104254"/>
    <w:rsid w:val="001047B5"/>
    <w:rsid w:val="00110757"/>
    <w:rsid w:val="001108E6"/>
    <w:rsid w:val="00110A89"/>
    <w:rsid w:val="0011122E"/>
    <w:rsid w:val="00112E87"/>
    <w:rsid w:val="00113490"/>
    <w:rsid w:val="001150BA"/>
    <w:rsid w:val="001168FE"/>
    <w:rsid w:val="00117FCE"/>
    <w:rsid w:val="0012101A"/>
    <w:rsid w:val="0012317C"/>
    <w:rsid w:val="001238EB"/>
    <w:rsid w:val="00123F8A"/>
    <w:rsid w:val="001253A7"/>
    <w:rsid w:val="00126087"/>
    <w:rsid w:val="001262CF"/>
    <w:rsid w:val="00126871"/>
    <w:rsid w:val="00127192"/>
    <w:rsid w:val="00130F45"/>
    <w:rsid w:val="00131EA7"/>
    <w:rsid w:val="0013358F"/>
    <w:rsid w:val="0013401D"/>
    <w:rsid w:val="001347ED"/>
    <w:rsid w:val="001357EF"/>
    <w:rsid w:val="00136C43"/>
    <w:rsid w:val="00141B5F"/>
    <w:rsid w:val="00141BB6"/>
    <w:rsid w:val="00142F7A"/>
    <w:rsid w:val="00144AB2"/>
    <w:rsid w:val="0014533E"/>
    <w:rsid w:val="00147785"/>
    <w:rsid w:val="001478F7"/>
    <w:rsid w:val="001508CA"/>
    <w:rsid w:val="0015253C"/>
    <w:rsid w:val="00153DC7"/>
    <w:rsid w:val="0015460C"/>
    <w:rsid w:val="00154CE8"/>
    <w:rsid w:val="00155953"/>
    <w:rsid w:val="00155AE8"/>
    <w:rsid w:val="001570A5"/>
    <w:rsid w:val="00161703"/>
    <w:rsid w:val="001626F4"/>
    <w:rsid w:val="001635A5"/>
    <w:rsid w:val="00163C3B"/>
    <w:rsid w:val="001644A8"/>
    <w:rsid w:val="00164CCC"/>
    <w:rsid w:val="001661DF"/>
    <w:rsid w:val="001679F2"/>
    <w:rsid w:val="00167D64"/>
    <w:rsid w:val="001702CC"/>
    <w:rsid w:val="0017046C"/>
    <w:rsid w:val="00170F57"/>
    <w:rsid w:val="001712DF"/>
    <w:rsid w:val="00171BA9"/>
    <w:rsid w:val="00171F3D"/>
    <w:rsid w:val="00172C5C"/>
    <w:rsid w:val="00172FA9"/>
    <w:rsid w:val="00173FD7"/>
    <w:rsid w:val="00173FEE"/>
    <w:rsid w:val="001743FE"/>
    <w:rsid w:val="00174B84"/>
    <w:rsid w:val="00176144"/>
    <w:rsid w:val="00176EAF"/>
    <w:rsid w:val="001774DD"/>
    <w:rsid w:val="00177F79"/>
    <w:rsid w:val="00181988"/>
    <w:rsid w:val="00181C4F"/>
    <w:rsid w:val="00181D74"/>
    <w:rsid w:val="00182AD4"/>
    <w:rsid w:val="001833D9"/>
    <w:rsid w:val="00183654"/>
    <w:rsid w:val="001836A1"/>
    <w:rsid w:val="001836DD"/>
    <w:rsid w:val="00183D20"/>
    <w:rsid w:val="00183DCA"/>
    <w:rsid w:val="00184579"/>
    <w:rsid w:val="001845D8"/>
    <w:rsid w:val="00184E70"/>
    <w:rsid w:val="00184FE0"/>
    <w:rsid w:val="00185C5B"/>
    <w:rsid w:val="001863CF"/>
    <w:rsid w:val="00187345"/>
    <w:rsid w:val="00187BEE"/>
    <w:rsid w:val="00187D1B"/>
    <w:rsid w:val="00190026"/>
    <w:rsid w:val="001939CC"/>
    <w:rsid w:val="00194440"/>
    <w:rsid w:val="00196C9E"/>
    <w:rsid w:val="00197056"/>
    <w:rsid w:val="00197EAA"/>
    <w:rsid w:val="001A0C33"/>
    <w:rsid w:val="001A0D47"/>
    <w:rsid w:val="001A1294"/>
    <w:rsid w:val="001A6F53"/>
    <w:rsid w:val="001A79E5"/>
    <w:rsid w:val="001B0ABB"/>
    <w:rsid w:val="001B1D66"/>
    <w:rsid w:val="001B38C7"/>
    <w:rsid w:val="001B39E4"/>
    <w:rsid w:val="001B4011"/>
    <w:rsid w:val="001B606A"/>
    <w:rsid w:val="001B65C2"/>
    <w:rsid w:val="001C04E0"/>
    <w:rsid w:val="001C1C4B"/>
    <w:rsid w:val="001C39FB"/>
    <w:rsid w:val="001C5370"/>
    <w:rsid w:val="001C641A"/>
    <w:rsid w:val="001C7425"/>
    <w:rsid w:val="001C79AA"/>
    <w:rsid w:val="001D2933"/>
    <w:rsid w:val="001D297C"/>
    <w:rsid w:val="001D329E"/>
    <w:rsid w:val="001D36BA"/>
    <w:rsid w:val="001D6782"/>
    <w:rsid w:val="001D7503"/>
    <w:rsid w:val="001E0837"/>
    <w:rsid w:val="001E0891"/>
    <w:rsid w:val="001E1C82"/>
    <w:rsid w:val="001E2DFB"/>
    <w:rsid w:val="001E45A4"/>
    <w:rsid w:val="001E4D87"/>
    <w:rsid w:val="001E599D"/>
    <w:rsid w:val="001E67A2"/>
    <w:rsid w:val="001E7108"/>
    <w:rsid w:val="001F4426"/>
    <w:rsid w:val="001F459D"/>
    <w:rsid w:val="001F5BD0"/>
    <w:rsid w:val="001F6239"/>
    <w:rsid w:val="001F6B5E"/>
    <w:rsid w:val="001F6E25"/>
    <w:rsid w:val="001F71A4"/>
    <w:rsid w:val="00200364"/>
    <w:rsid w:val="00200547"/>
    <w:rsid w:val="002009F9"/>
    <w:rsid w:val="00200B32"/>
    <w:rsid w:val="00202CC2"/>
    <w:rsid w:val="00202D83"/>
    <w:rsid w:val="00202F43"/>
    <w:rsid w:val="002031F3"/>
    <w:rsid w:val="002041E4"/>
    <w:rsid w:val="002046AF"/>
    <w:rsid w:val="00206104"/>
    <w:rsid w:val="00206D44"/>
    <w:rsid w:val="00207E16"/>
    <w:rsid w:val="002119E8"/>
    <w:rsid w:val="0021237F"/>
    <w:rsid w:val="0021241F"/>
    <w:rsid w:val="00213718"/>
    <w:rsid w:val="00213E51"/>
    <w:rsid w:val="00214542"/>
    <w:rsid w:val="00214DDA"/>
    <w:rsid w:val="00215299"/>
    <w:rsid w:val="002156D1"/>
    <w:rsid w:val="0021714E"/>
    <w:rsid w:val="0021750F"/>
    <w:rsid w:val="00217A9F"/>
    <w:rsid w:val="002203F5"/>
    <w:rsid w:val="00220ED8"/>
    <w:rsid w:val="00222BD3"/>
    <w:rsid w:val="00223792"/>
    <w:rsid w:val="002264B9"/>
    <w:rsid w:val="0022714F"/>
    <w:rsid w:val="0023308D"/>
    <w:rsid w:val="002335F1"/>
    <w:rsid w:val="002349A7"/>
    <w:rsid w:val="0023657D"/>
    <w:rsid w:val="002370E1"/>
    <w:rsid w:val="002378EC"/>
    <w:rsid w:val="00241684"/>
    <w:rsid w:val="0024408A"/>
    <w:rsid w:val="00244FE4"/>
    <w:rsid w:val="00245863"/>
    <w:rsid w:val="00246210"/>
    <w:rsid w:val="00251C0F"/>
    <w:rsid w:val="00251DBE"/>
    <w:rsid w:val="00254D7D"/>
    <w:rsid w:val="0025583A"/>
    <w:rsid w:val="002600AE"/>
    <w:rsid w:val="00260406"/>
    <w:rsid w:val="00260C6A"/>
    <w:rsid w:val="00261214"/>
    <w:rsid w:val="002621CD"/>
    <w:rsid w:val="00262CFA"/>
    <w:rsid w:val="00263CDC"/>
    <w:rsid w:val="00263CE3"/>
    <w:rsid w:val="0026572D"/>
    <w:rsid w:val="00265E5E"/>
    <w:rsid w:val="00267859"/>
    <w:rsid w:val="0027178D"/>
    <w:rsid w:val="002719C7"/>
    <w:rsid w:val="00272275"/>
    <w:rsid w:val="00275016"/>
    <w:rsid w:val="0027550B"/>
    <w:rsid w:val="0027729F"/>
    <w:rsid w:val="00277B85"/>
    <w:rsid w:val="00277E7E"/>
    <w:rsid w:val="0028029C"/>
    <w:rsid w:val="00282D35"/>
    <w:rsid w:val="00282D55"/>
    <w:rsid w:val="0028364A"/>
    <w:rsid w:val="002838DF"/>
    <w:rsid w:val="002839F6"/>
    <w:rsid w:val="00285634"/>
    <w:rsid w:val="00285667"/>
    <w:rsid w:val="002865CD"/>
    <w:rsid w:val="0028667E"/>
    <w:rsid w:val="00290AA6"/>
    <w:rsid w:val="00291886"/>
    <w:rsid w:val="002920F7"/>
    <w:rsid w:val="00293726"/>
    <w:rsid w:val="00294150"/>
    <w:rsid w:val="0029538A"/>
    <w:rsid w:val="0029577E"/>
    <w:rsid w:val="0029636E"/>
    <w:rsid w:val="00297153"/>
    <w:rsid w:val="002A0001"/>
    <w:rsid w:val="002A0C79"/>
    <w:rsid w:val="002A1E5D"/>
    <w:rsid w:val="002A3319"/>
    <w:rsid w:val="002A442A"/>
    <w:rsid w:val="002A6078"/>
    <w:rsid w:val="002A6679"/>
    <w:rsid w:val="002A6B5D"/>
    <w:rsid w:val="002B0247"/>
    <w:rsid w:val="002B1064"/>
    <w:rsid w:val="002B19D6"/>
    <w:rsid w:val="002B1A5F"/>
    <w:rsid w:val="002B2232"/>
    <w:rsid w:val="002B3097"/>
    <w:rsid w:val="002B339D"/>
    <w:rsid w:val="002B46B3"/>
    <w:rsid w:val="002B75B7"/>
    <w:rsid w:val="002B7966"/>
    <w:rsid w:val="002C0CB0"/>
    <w:rsid w:val="002C1461"/>
    <w:rsid w:val="002C1685"/>
    <w:rsid w:val="002C1691"/>
    <w:rsid w:val="002C257F"/>
    <w:rsid w:val="002C369A"/>
    <w:rsid w:val="002C36F9"/>
    <w:rsid w:val="002C5FF3"/>
    <w:rsid w:val="002C6C84"/>
    <w:rsid w:val="002D1574"/>
    <w:rsid w:val="002D1C0E"/>
    <w:rsid w:val="002D22BD"/>
    <w:rsid w:val="002D2E56"/>
    <w:rsid w:val="002D3F74"/>
    <w:rsid w:val="002D55A9"/>
    <w:rsid w:val="002D79A1"/>
    <w:rsid w:val="002E04FF"/>
    <w:rsid w:val="002E07A7"/>
    <w:rsid w:val="002E1639"/>
    <w:rsid w:val="002E62E4"/>
    <w:rsid w:val="002E6CE1"/>
    <w:rsid w:val="002E6E9A"/>
    <w:rsid w:val="002E6F1D"/>
    <w:rsid w:val="002F1427"/>
    <w:rsid w:val="002F145D"/>
    <w:rsid w:val="002F2362"/>
    <w:rsid w:val="002F2AC6"/>
    <w:rsid w:val="002F2E11"/>
    <w:rsid w:val="002F428D"/>
    <w:rsid w:val="002F4C23"/>
    <w:rsid w:val="002F54F0"/>
    <w:rsid w:val="002F6588"/>
    <w:rsid w:val="002F6750"/>
    <w:rsid w:val="00301347"/>
    <w:rsid w:val="00304843"/>
    <w:rsid w:val="00304AD5"/>
    <w:rsid w:val="0030515D"/>
    <w:rsid w:val="00305E56"/>
    <w:rsid w:val="003075CB"/>
    <w:rsid w:val="00307A3B"/>
    <w:rsid w:val="00310371"/>
    <w:rsid w:val="0031118D"/>
    <w:rsid w:val="003127F0"/>
    <w:rsid w:val="00312C93"/>
    <w:rsid w:val="00313C6F"/>
    <w:rsid w:val="00314EFF"/>
    <w:rsid w:val="003153FC"/>
    <w:rsid w:val="003169A7"/>
    <w:rsid w:val="00323D03"/>
    <w:rsid w:val="003246CE"/>
    <w:rsid w:val="00327615"/>
    <w:rsid w:val="00327D1E"/>
    <w:rsid w:val="00331577"/>
    <w:rsid w:val="00331ABB"/>
    <w:rsid w:val="00333A1D"/>
    <w:rsid w:val="00333FC2"/>
    <w:rsid w:val="00335A42"/>
    <w:rsid w:val="00340FE0"/>
    <w:rsid w:val="003428DC"/>
    <w:rsid w:val="00342D08"/>
    <w:rsid w:val="003439B7"/>
    <w:rsid w:val="00343B56"/>
    <w:rsid w:val="00344EE4"/>
    <w:rsid w:val="00346308"/>
    <w:rsid w:val="003502D3"/>
    <w:rsid w:val="00350A66"/>
    <w:rsid w:val="00351A5D"/>
    <w:rsid w:val="00351EDF"/>
    <w:rsid w:val="00352AAD"/>
    <w:rsid w:val="0035300F"/>
    <w:rsid w:val="00354767"/>
    <w:rsid w:val="00355A19"/>
    <w:rsid w:val="00356288"/>
    <w:rsid w:val="0035711A"/>
    <w:rsid w:val="00357CF6"/>
    <w:rsid w:val="00360896"/>
    <w:rsid w:val="00361553"/>
    <w:rsid w:val="00361A5D"/>
    <w:rsid w:val="00361D7F"/>
    <w:rsid w:val="0036304F"/>
    <w:rsid w:val="00363C17"/>
    <w:rsid w:val="00364042"/>
    <w:rsid w:val="003646FB"/>
    <w:rsid w:val="0036540A"/>
    <w:rsid w:val="003731F1"/>
    <w:rsid w:val="0037484C"/>
    <w:rsid w:val="003749DB"/>
    <w:rsid w:val="00374FB7"/>
    <w:rsid w:val="00375F91"/>
    <w:rsid w:val="003773A1"/>
    <w:rsid w:val="003774A4"/>
    <w:rsid w:val="00377631"/>
    <w:rsid w:val="00377F5B"/>
    <w:rsid w:val="00380091"/>
    <w:rsid w:val="003803AB"/>
    <w:rsid w:val="00380663"/>
    <w:rsid w:val="00380B35"/>
    <w:rsid w:val="00381E24"/>
    <w:rsid w:val="00384E03"/>
    <w:rsid w:val="00385119"/>
    <w:rsid w:val="00386E2B"/>
    <w:rsid w:val="00387349"/>
    <w:rsid w:val="00390688"/>
    <w:rsid w:val="00391341"/>
    <w:rsid w:val="00391D8B"/>
    <w:rsid w:val="003932B5"/>
    <w:rsid w:val="00395024"/>
    <w:rsid w:val="0039587F"/>
    <w:rsid w:val="003972B5"/>
    <w:rsid w:val="003975B1"/>
    <w:rsid w:val="003A064A"/>
    <w:rsid w:val="003A1694"/>
    <w:rsid w:val="003A38F0"/>
    <w:rsid w:val="003A408A"/>
    <w:rsid w:val="003A5064"/>
    <w:rsid w:val="003A530C"/>
    <w:rsid w:val="003A63E1"/>
    <w:rsid w:val="003A7719"/>
    <w:rsid w:val="003B0404"/>
    <w:rsid w:val="003B2E55"/>
    <w:rsid w:val="003B6C57"/>
    <w:rsid w:val="003B6C6C"/>
    <w:rsid w:val="003B7DEA"/>
    <w:rsid w:val="003C37BF"/>
    <w:rsid w:val="003C3E83"/>
    <w:rsid w:val="003C4457"/>
    <w:rsid w:val="003C4589"/>
    <w:rsid w:val="003C491F"/>
    <w:rsid w:val="003C541D"/>
    <w:rsid w:val="003D026E"/>
    <w:rsid w:val="003D05F8"/>
    <w:rsid w:val="003D0C5F"/>
    <w:rsid w:val="003D0ECB"/>
    <w:rsid w:val="003D1696"/>
    <w:rsid w:val="003D1828"/>
    <w:rsid w:val="003D3BDA"/>
    <w:rsid w:val="003D441F"/>
    <w:rsid w:val="003D4917"/>
    <w:rsid w:val="003D60EF"/>
    <w:rsid w:val="003D67C7"/>
    <w:rsid w:val="003E1A41"/>
    <w:rsid w:val="003E2327"/>
    <w:rsid w:val="003E31EF"/>
    <w:rsid w:val="003E3470"/>
    <w:rsid w:val="003E3A64"/>
    <w:rsid w:val="003E4DE1"/>
    <w:rsid w:val="003E5F77"/>
    <w:rsid w:val="003E7D13"/>
    <w:rsid w:val="003F0A4D"/>
    <w:rsid w:val="003F1EF8"/>
    <w:rsid w:val="0040131F"/>
    <w:rsid w:val="004039A0"/>
    <w:rsid w:val="00405524"/>
    <w:rsid w:val="0040649E"/>
    <w:rsid w:val="00406CDD"/>
    <w:rsid w:val="00406EA0"/>
    <w:rsid w:val="00407BD3"/>
    <w:rsid w:val="00407C10"/>
    <w:rsid w:val="00410997"/>
    <w:rsid w:val="00410F04"/>
    <w:rsid w:val="00411AAA"/>
    <w:rsid w:val="00411BFE"/>
    <w:rsid w:val="004120CA"/>
    <w:rsid w:val="004123BF"/>
    <w:rsid w:val="004132A9"/>
    <w:rsid w:val="004138F8"/>
    <w:rsid w:val="00413D25"/>
    <w:rsid w:val="004152C6"/>
    <w:rsid w:val="00416A5D"/>
    <w:rsid w:val="00417569"/>
    <w:rsid w:val="004179EE"/>
    <w:rsid w:val="00420158"/>
    <w:rsid w:val="004204FD"/>
    <w:rsid w:val="00422816"/>
    <w:rsid w:val="00422B66"/>
    <w:rsid w:val="004238E1"/>
    <w:rsid w:val="00424BC2"/>
    <w:rsid w:val="0042599D"/>
    <w:rsid w:val="00425B32"/>
    <w:rsid w:val="004270A4"/>
    <w:rsid w:val="00427642"/>
    <w:rsid w:val="004277F8"/>
    <w:rsid w:val="00427A94"/>
    <w:rsid w:val="004300AD"/>
    <w:rsid w:val="00431DEC"/>
    <w:rsid w:val="004328E8"/>
    <w:rsid w:val="0043356D"/>
    <w:rsid w:val="00433FA8"/>
    <w:rsid w:val="004342CF"/>
    <w:rsid w:val="004364C9"/>
    <w:rsid w:val="00437986"/>
    <w:rsid w:val="00440CE6"/>
    <w:rsid w:val="00441EEA"/>
    <w:rsid w:val="004432CD"/>
    <w:rsid w:val="0044358A"/>
    <w:rsid w:val="004437CE"/>
    <w:rsid w:val="00445A5D"/>
    <w:rsid w:val="0044652A"/>
    <w:rsid w:val="004468CE"/>
    <w:rsid w:val="00447D02"/>
    <w:rsid w:val="00450F8A"/>
    <w:rsid w:val="00451154"/>
    <w:rsid w:val="00452C9A"/>
    <w:rsid w:val="004540C3"/>
    <w:rsid w:val="0045568A"/>
    <w:rsid w:val="0045692C"/>
    <w:rsid w:val="00457AF5"/>
    <w:rsid w:val="00461035"/>
    <w:rsid w:val="00461210"/>
    <w:rsid w:val="004615BD"/>
    <w:rsid w:val="00461B46"/>
    <w:rsid w:val="00463842"/>
    <w:rsid w:val="00463A69"/>
    <w:rsid w:val="004652EF"/>
    <w:rsid w:val="004656AC"/>
    <w:rsid w:val="0046633F"/>
    <w:rsid w:val="00466356"/>
    <w:rsid w:val="0046644E"/>
    <w:rsid w:val="004665ED"/>
    <w:rsid w:val="00467110"/>
    <w:rsid w:val="0047162D"/>
    <w:rsid w:val="00471C65"/>
    <w:rsid w:val="0047438A"/>
    <w:rsid w:val="00474F9E"/>
    <w:rsid w:val="00475D21"/>
    <w:rsid w:val="00476567"/>
    <w:rsid w:val="004765FC"/>
    <w:rsid w:val="00476FA7"/>
    <w:rsid w:val="0048019D"/>
    <w:rsid w:val="00480DD9"/>
    <w:rsid w:val="00480EC9"/>
    <w:rsid w:val="004819CD"/>
    <w:rsid w:val="0048240D"/>
    <w:rsid w:val="004825E1"/>
    <w:rsid w:val="00482761"/>
    <w:rsid w:val="004827EB"/>
    <w:rsid w:val="00482C7A"/>
    <w:rsid w:val="004832BF"/>
    <w:rsid w:val="00483C8D"/>
    <w:rsid w:val="00484C3D"/>
    <w:rsid w:val="00485BDA"/>
    <w:rsid w:val="00486FF0"/>
    <w:rsid w:val="004877F8"/>
    <w:rsid w:val="00487AB1"/>
    <w:rsid w:val="00490D5B"/>
    <w:rsid w:val="004915DA"/>
    <w:rsid w:val="00492130"/>
    <w:rsid w:val="004957E9"/>
    <w:rsid w:val="004A0843"/>
    <w:rsid w:val="004A0D95"/>
    <w:rsid w:val="004A1CDE"/>
    <w:rsid w:val="004A2BE7"/>
    <w:rsid w:val="004A3F29"/>
    <w:rsid w:val="004A4B1B"/>
    <w:rsid w:val="004A63AF"/>
    <w:rsid w:val="004A6442"/>
    <w:rsid w:val="004B0439"/>
    <w:rsid w:val="004B0E0F"/>
    <w:rsid w:val="004B150E"/>
    <w:rsid w:val="004B1836"/>
    <w:rsid w:val="004B1C4F"/>
    <w:rsid w:val="004B1D96"/>
    <w:rsid w:val="004B22B6"/>
    <w:rsid w:val="004B2308"/>
    <w:rsid w:val="004B3668"/>
    <w:rsid w:val="004B3FDD"/>
    <w:rsid w:val="004B40C9"/>
    <w:rsid w:val="004B45E4"/>
    <w:rsid w:val="004B65FB"/>
    <w:rsid w:val="004B7FA4"/>
    <w:rsid w:val="004C0168"/>
    <w:rsid w:val="004C0845"/>
    <w:rsid w:val="004C3344"/>
    <w:rsid w:val="004C543D"/>
    <w:rsid w:val="004C625B"/>
    <w:rsid w:val="004C7A97"/>
    <w:rsid w:val="004D1C99"/>
    <w:rsid w:val="004D23ED"/>
    <w:rsid w:val="004D3359"/>
    <w:rsid w:val="004D4AE5"/>
    <w:rsid w:val="004D54FB"/>
    <w:rsid w:val="004D5C9F"/>
    <w:rsid w:val="004D608B"/>
    <w:rsid w:val="004E4990"/>
    <w:rsid w:val="004E53A2"/>
    <w:rsid w:val="004E5D22"/>
    <w:rsid w:val="004E69B1"/>
    <w:rsid w:val="004E7E00"/>
    <w:rsid w:val="004F0255"/>
    <w:rsid w:val="004F03EE"/>
    <w:rsid w:val="004F0E8D"/>
    <w:rsid w:val="004F0FBA"/>
    <w:rsid w:val="004F14F2"/>
    <w:rsid w:val="004F1FA7"/>
    <w:rsid w:val="004F391A"/>
    <w:rsid w:val="004F4FF0"/>
    <w:rsid w:val="004F55FB"/>
    <w:rsid w:val="004F5636"/>
    <w:rsid w:val="004F5CF4"/>
    <w:rsid w:val="004F62E5"/>
    <w:rsid w:val="004F7A60"/>
    <w:rsid w:val="004F7A7E"/>
    <w:rsid w:val="004F7D35"/>
    <w:rsid w:val="00500713"/>
    <w:rsid w:val="00500AC1"/>
    <w:rsid w:val="005017AA"/>
    <w:rsid w:val="00502817"/>
    <w:rsid w:val="005065B2"/>
    <w:rsid w:val="00511054"/>
    <w:rsid w:val="00511BD6"/>
    <w:rsid w:val="0051200D"/>
    <w:rsid w:val="0051502C"/>
    <w:rsid w:val="00515D70"/>
    <w:rsid w:val="00516050"/>
    <w:rsid w:val="00516E4C"/>
    <w:rsid w:val="00517855"/>
    <w:rsid w:val="00520EC8"/>
    <w:rsid w:val="00520FFF"/>
    <w:rsid w:val="00521E93"/>
    <w:rsid w:val="00521F5D"/>
    <w:rsid w:val="005227F0"/>
    <w:rsid w:val="00522C97"/>
    <w:rsid w:val="00524A54"/>
    <w:rsid w:val="00525114"/>
    <w:rsid w:val="005263BE"/>
    <w:rsid w:val="00526884"/>
    <w:rsid w:val="00526897"/>
    <w:rsid w:val="00526930"/>
    <w:rsid w:val="00527974"/>
    <w:rsid w:val="005301A6"/>
    <w:rsid w:val="00530BC5"/>
    <w:rsid w:val="00531389"/>
    <w:rsid w:val="00532FD4"/>
    <w:rsid w:val="00535990"/>
    <w:rsid w:val="0053676F"/>
    <w:rsid w:val="00536A29"/>
    <w:rsid w:val="00537760"/>
    <w:rsid w:val="00537FAF"/>
    <w:rsid w:val="00540274"/>
    <w:rsid w:val="00540571"/>
    <w:rsid w:val="0054061B"/>
    <w:rsid w:val="0054207F"/>
    <w:rsid w:val="005420B8"/>
    <w:rsid w:val="00542A93"/>
    <w:rsid w:val="00544934"/>
    <w:rsid w:val="005461A4"/>
    <w:rsid w:val="0055226A"/>
    <w:rsid w:val="00552BD4"/>
    <w:rsid w:val="00553487"/>
    <w:rsid w:val="00554557"/>
    <w:rsid w:val="005577E2"/>
    <w:rsid w:val="005617F6"/>
    <w:rsid w:val="005618CF"/>
    <w:rsid w:val="00561B7C"/>
    <w:rsid w:val="005623BD"/>
    <w:rsid w:val="00562A31"/>
    <w:rsid w:val="005636BC"/>
    <w:rsid w:val="00563CC5"/>
    <w:rsid w:val="0056416D"/>
    <w:rsid w:val="00565A48"/>
    <w:rsid w:val="00566307"/>
    <w:rsid w:val="00566953"/>
    <w:rsid w:val="00567CB1"/>
    <w:rsid w:val="00567EDA"/>
    <w:rsid w:val="00570789"/>
    <w:rsid w:val="005720BA"/>
    <w:rsid w:val="005723A7"/>
    <w:rsid w:val="00575329"/>
    <w:rsid w:val="005767CD"/>
    <w:rsid w:val="00577C63"/>
    <w:rsid w:val="00577EF7"/>
    <w:rsid w:val="00580330"/>
    <w:rsid w:val="005808EC"/>
    <w:rsid w:val="00580E52"/>
    <w:rsid w:val="00582BED"/>
    <w:rsid w:val="00583652"/>
    <w:rsid w:val="005843C8"/>
    <w:rsid w:val="00586038"/>
    <w:rsid w:val="0059048D"/>
    <w:rsid w:val="00590563"/>
    <w:rsid w:val="00594198"/>
    <w:rsid w:val="0059760C"/>
    <w:rsid w:val="0059770E"/>
    <w:rsid w:val="005A09AB"/>
    <w:rsid w:val="005A1EC3"/>
    <w:rsid w:val="005A3E50"/>
    <w:rsid w:val="005A4594"/>
    <w:rsid w:val="005A4EE1"/>
    <w:rsid w:val="005A5310"/>
    <w:rsid w:val="005A63F2"/>
    <w:rsid w:val="005A66AE"/>
    <w:rsid w:val="005A67CD"/>
    <w:rsid w:val="005A71EA"/>
    <w:rsid w:val="005B1410"/>
    <w:rsid w:val="005B1787"/>
    <w:rsid w:val="005B1CAC"/>
    <w:rsid w:val="005B59A3"/>
    <w:rsid w:val="005B5F30"/>
    <w:rsid w:val="005B65FC"/>
    <w:rsid w:val="005B725D"/>
    <w:rsid w:val="005C07F8"/>
    <w:rsid w:val="005C0A8C"/>
    <w:rsid w:val="005C162A"/>
    <w:rsid w:val="005C4247"/>
    <w:rsid w:val="005C4BC1"/>
    <w:rsid w:val="005C5459"/>
    <w:rsid w:val="005C6138"/>
    <w:rsid w:val="005D080A"/>
    <w:rsid w:val="005D0F15"/>
    <w:rsid w:val="005D30F8"/>
    <w:rsid w:val="005D44AE"/>
    <w:rsid w:val="005D557C"/>
    <w:rsid w:val="005D587E"/>
    <w:rsid w:val="005D7981"/>
    <w:rsid w:val="005E0594"/>
    <w:rsid w:val="005E21E6"/>
    <w:rsid w:val="005E2893"/>
    <w:rsid w:val="005E3B66"/>
    <w:rsid w:val="005E3FEE"/>
    <w:rsid w:val="005E45C9"/>
    <w:rsid w:val="005E4BD4"/>
    <w:rsid w:val="005E6A51"/>
    <w:rsid w:val="005E7F4A"/>
    <w:rsid w:val="005F07BF"/>
    <w:rsid w:val="005F0E0C"/>
    <w:rsid w:val="005F1473"/>
    <w:rsid w:val="005F2568"/>
    <w:rsid w:val="005F2B81"/>
    <w:rsid w:val="005F3273"/>
    <w:rsid w:val="005F369A"/>
    <w:rsid w:val="005F557B"/>
    <w:rsid w:val="005F57E6"/>
    <w:rsid w:val="005F5D14"/>
    <w:rsid w:val="005F7CD0"/>
    <w:rsid w:val="00601789"/>
    <w:rsid w:val="0060455A"/>
    <w:rsid w:val="00605F0A"/>
    <w:rsid w:val="006062A0"/>
    <w:rsid w:val="006072EE"/>
    <w:rsid w:val="0061122E"/>
    <w:rsid w:val="00611B83"/>
    <w:rsid w:val="00611D2E"/>
    <w:rsid w:val="00612A6E"/>
    <w:rsid w:val="00612FF0"/>
    <w:rsid w:val="00614383"/>
    <w:rsid w:val="00614531"/>
    <w:rsid w:val="0061472E"/>
    <w:rsid w:val="00614AD1"/>
    <w:rsid w:val="00614E13"/>
    <w:rsid w:val="00617123"/>
    <w:rsid w:val="0061712F"/>
    <w:rsid w:val="00617C5E"/>
    <w:rsid w:val="0062071E"/>
    <w:rsid w:val="00621030"/>
    <w:rsid w:val="00622019"/>
    <w:rsid w:val="00622744"/>
    <w:rsid w:val="006238BD"/>
    <w:rsid w:val="00623B7E"/>
    <w:rsid w:val="00625E42"/>
    <w:rsid w:val="0062677D"/>
    <w:rsid w:val="0062708A"/>
    <w:rsid w:val="00630166"/>
    <w:rsid w:val="00630207"/>
    <w:rsid w:val="0063063D"/>
    <w:rsid w:val="006310D8"/>
    <w:rsid w:val="00631206"/>
    <w:rsid w:val="00635B27"/>
    <w:rsid w:val="0063613C"/>
    <w:rsid w:val="00636855"/>
    <w:rsid w:val="00640D2C"/>
    <w:rsid w:val="00641F4D"/>
    <w:rsid w:val="00642242"/>
    <w:rsid w:val="006438E3"/>
    <w:rsid w:val="00645C7B"/>
    <w:rsid w:val="00645D40"/>
    <w:rsid w:val="00647847"/>
    <w:rsid w:val="00652448"/>
    <w:rsid w:val="00652FF1"/>
    <w:rsid w:val="00653EEA"/>
    <w:rsid w:val="00654345"/>
    <w:rsid w:val="00654AAF"/>
    <w:rsid w:val="0065529E"/>
    <w:rsid w:val="00656ABD"/>
    <w:rsid w:val="00656DBF"/>
    <w:rsid w:val="006604A8"/>
    <w:rsid w:val="00662604"/>
    <w:rsid w:val="00662EF5"/>
    <w:rsid w:val="006651F8"/>
    <w:rsid w:val="00666A01"/>
    <w:rsid w:val="00666CA1"/>
    <w:rsid w:val="00666D82"/>
    <w:rsid w:val="006672D4"/>
    <w:rsid w:val="006679C1"/>
    <w:rsid w:val="00671121"/>
    <w:rsid w:val="0067154A"/>
    <w:rsid w:val="006719AC"/>
    <w:rsid w:val="00672893"/>
    <w:rsid w:val="0067296E"/>
    <w:rsid w:val="00673631"/>
    <w:rsid w:val="006737B8"/>
    <w:rsid w:val="00674340"/>
    <w:rsid w:val="00674F89"/>
    <w:rsid w:val="006760FF"/>
    <w:rsid w:val="00676E8A"/>
    <w:rsid w:val="006774A1"/>
    <w:rsid w:val="00680616"/>
    <w:rsid w:val="00680F13"/>
    <w:rsid w:val="00682443"/>
    <w:rsid w:val="006842C9"/>
    <w:rsid w:val="006843F8"/>
    <w:rsid w:val="00684440"/>
    <w:rsid w:val="00684CC7"/>
    <w:rsid w:val="00684D0C"/>
    <w:rsid w:val="006857CB"/>
    <w:rsid w:val="006858E5"/>
    <w:rsid w:val="006900B1"/>
    <w:rsid w:val="00690782"/>
    <w:rsid w:val="00693434"/>
    <w:rsid w:val="00693A1B"/>
    <w:rsid w:val="006942D4"/>
    <w:rsid w:val="00694D4C"/>
    <w:rsid w:val="00695365"/>
    <w:rsid w:val="006953E4"/>
    <w:rsid w:val="00695B8B"/>
    <w:rsid w:val="006960F2"/>
    <w:rsid w:val="0069701D"/>
    <w:rsid w:val="0069745B"/>
    <w:rsid w:val="00697A95"/>
    <w:rsid w:val="006A01BD"/>
    <w:rsid w:val="006A14C8"/>
    <w:rsid w:val="006A1E6C"/>
    <w:rsid w:val="006A2431"/>
    <w:rsid w:val="006A362B"/>
    <w:rsid w:val="006A5FC7"/>
    <w:rsid w:val="006A6802"/>
    <w:rsid w:val="006B079B"/>
    <w:rsid w:val="006B0EA8"/>
    <w:rsid w:val="006B204C"/>
    <w:rsid w:val="006B26B4"/>
    <w:rsid w:val="006B3EAF"/>
    <w:rsid w:val="006B4264"/>
    <w:rsid w:val="006B498D"/>
    <w:rsid w:val="006B53B9"/>
    <w:rsid w:val="006C04F9"/>
    <w:rsid w:val="006C1245"/>
    <w:rsid w:val="006C1608"/>
    <w:rsid w:val="006C1C57"/>
    <w:rsid w:val="006C2B06"/>
    <w:rsid w:val="006C3E29"/>
    <w:rsid w:val="006C43FA"/>
    <w:rsid w:val="006C5335"/>
    <w:rsid w:val="006D08AB"/>
    <w:rsid w:val="006D1733"/>
    <w:rsid w:val="006D1756"/>
    <w:rsid w:val="006D182D"/>
    <w:rsid w:val="006D21B1"/>
    <w:rsid w:val="006D27E3"/>
    <w:rsid w:val="006D3936"/>
    <w:rsid w:val="006D3BE8"/>
    <w:rsid w:val="006D4E67"/>
    <w:rsid w:val="006D659A"/>
    <w:rsid w:val="006D7F5C"/>
    <w:rsid w:val="006E087B"/>
    <w:rsid w:val="006E122D"/>
    <w:rsid w:val="006E43B9"/>
    <w:rsid w:val="006E4B0D"/>
    <w:rsid w:val="006E5639"/>
    <w:rsid w:val="006E6BB6"/>
    <w:rsid w:val="006E6BE8"/>
    <w:rsid w:val="006E7447"/>
    <w:rsid w:val="006E7679"/>
    <w:rsid w:val="006F10D4"/>
    <w:rsid w:val="006F2F2A"/>
    <w:rsid w:val="006F30B0"/>
    <w:rsid w:val="006F4242"/>
    <w:rsid w:val="006F4EB4"/>
    <w:rsid w:val="006F6FDF"/>
    <w:rsid w:val="007000F0"/>
    <w:rsid w:val="00700E47"/>
    <w:rsid w:val="007014DC"/>
    <w:rsid w:val="007037E0"/>
    <w:rsid w:val="0070399F"/>
    <w:rsid w:val="00704761"/>
    <w:rsid w:val="00706628"/>
    <w:rsid w:val="00707BE2"/>
    <w:rsid w:val="00710EBB"/>
    <w:rsid w:val="00712270"/>
    <w:rsid w:val="00713287"/>
    <w:rsid w:val="00713343"/>
    <w:rsid w:val="00713AB9"/>
    <w:rsid w:val="00714640"/>
    <w:rsid w:val="00715A1A"/>
    <w:rsid w:val="00715CB1"/>
    <w:rsid w:val="00716B0E"/>
    <w:rsid w:val="00716F5B"/>
    <w:rsid w:val="0071768C"/>
    <w:rsid w:val="00720527"/>
    <w:rsid w:val="00721263"/>
    <w:rsid w:val="00723DCB"/>
    <w:rsid w:val="00726158"/>
    <w:rsid w:val="00726D04"/>
    <w:rsid w:val="00732F2E"/>
    <w:rsid w:val="00733ACF"/>
    <w:rsid w:val="00735AA5"/>
    <w:rsid w:val="00735AF0"/>
    <w:rsid w:val="00736EC3"/>
    <w:rsid w:val="0073714E"/>
    <w:rsid w:val="00737CDC"/>
    <w:rsid w:val="007414E3"/>
    <w:rsid w:val="00742062"/>
    <w:rsid w:val="007435EB"/>
    <w:rsid w:val="007439A6"/>
    <w:rsid w:val="00743EC3"/>
    <w:rsid w:val="00743F0A"/>
    <w:rsid w:val="00744631"/>
    <w:rsid w:val="00745930"/>
    <w:rsid w:val="00747CEB"/>
    <w:rsid w:val="0075451D"/>
    <w:rsid w:val="00756B0C"/>
    <w:rsid w:val="007572C1"/>
    <w:rsid w:val="007573B5"/>
    <w:rsid w:val="007575F2"/>
    <w:rsid w:val="00760097"/>
    <w:rsid w:val="007605E0"/>
    <w:rsid w:val="00760FC4"/>
    <w:rsid w:val="00762A6B"/>
    <w:rsid w:val="00762B47"/>
    <w:rsid w:val="00763825"/>
    <w:rsid w:val="007675EE"/>
    <w:rsid w:val="0077062B"/>
    <w:rsid w:val="00771067"/>
    <w:rsid w:val="00771CAB"/>
    <w:rsid w:val="00775E09"/>
    <w:rsid w:val="007768EF"/>
    <w:rsid w:val="0077714E"/>
    <w:rsid w:val="00777258"/>
    <w:rsid w:val="0078028B"/>
    <w:rsid w:val="007816E5"/>
    <w:rsid w:val="00781E19"/>
    <w:rsid w:val="00782850"/>
    <w:rsid w:val="00782C82"/>
    <w:rsid w:val="007838EF"/>
    <w:rsid w:val="007906F6"/>
    <w:rsid w:val="007924B9"/>
    <w:rsid w:val="00792F3F"/>
    <w:rsid w:val="007941E1"/>
    <w:rsid w:val="007952F1"/>
    <w:rsid w:val="007957E8"/>
    <w:rsid w:val="00795CE8"/>
    <w:rsid w:val="00795FEB"/>
    <w:rsid w:val="0079667F"/>
    <w:rsid w:val="00796A73"/>
    <w:rsid w:val="00797AF5"/>
    <w:rsid w:val="00797B40"/>
    <w:rsid w:val="00797D89"/>
    <w:rsid w:val="007A03D5"/>
    <w:rsid w:val="007A0B68"/>
    <w:rsid w:val="007A1303"/>
    <w:rsid w:val="007A1AF2"/>
    <w:rsid w:val="007A2047"/>
    <w:rsid w:val="007A540B"/>
    <w:rsid w:val="007A5972"/>
    <w:rsid w:val="007A5C4F"/>
    <w:rsid w:val="007A60E3"/>
    <w:rsid w:val="007A67F3"/>
    <w:rsid w:val="007A7431"/>
    <w:rsid w:val="007A7514"/>
    <w:rsid w:val="007B0651"/>
    <w:rsid w:val="007B0D02"/>
    <w:rsid w:val="007B1E00"/>
    <w:rsid w:val="007B48DD"/>
    <w:rsid w:val="007B52A0"/>
    <w:rsid w:val="007B59F4"/>
    <w:rsid w:val="007C05B9"/>
    <w:rsid w:val="007C0B4D"/>
    <w:rsid w:val="007C3124"/>
    <w:rsid w:val="007C3896"/>
    <w:rsid w:val="007C42C6"/>
    <w:rsid w:val="007C4821"/>
    <w:rsid w:val="007C5D42"/>
    <w:rsid w:val="007C619B"/>
    <w:rsid w:val="007C638A"/>
    <w:rsid w:val="007C65D8"/>
    <w:rsid w:val="007C6E6B"/>
    <w:rsid w:val="007C7004"/>
    <w:rsid w:val="007D06A0"/>
    <w:rsid w:val="007D0934"/>
    <w:rsid w:val="007D3A57"/>
    <w:rsid w:val="007D465B"/>
    <w:rsid w:val="007D4E17"/>
    <w:rsid w:val="007D5BB6"/>
    <w:rsid w:val="007D6D84"/>
    <w:rsid w:val="007D6ED9"/>
    <w:rsid w:val="007D71F1"/>
    <w:rsid w:val="007E0BEC"/>
    <w:rsid w:val="007E3BDA"/>
    <w:rsid w:val="007E4223"/>
    <w:rsid w:val="007E4955"/>
    <w:rsid w:val="007E6454"/>
    <w:rsid w:val="007E667F"/>
    <w:rsid w:val="007E71C3"/>
    <w:rsid w:val="007F16D5"/>
    <w:rsid w:val="007F2842"/>
    <w:rsid w:val="007F3650"/>
    <w:rsid w:val="007F3BEA"/>
    <w:rsid w:val="007F3C8A"/>
    <w:rsid w:val="007F5AE7"/>
    <w:rsid w:val="007F5B39"/>
    <w:rsid w:val="007F5C7C"/>
    <w:rsid w:val="007F5F6B"/>
    <w:rsid w:val="007F7F03"/>
    <w:rsid w:val="008019E5"/>
    <w:rsid w:val="0080267A"/>
    <w:rsid w:val="00802B09"/>
    <w:rsid w:val="00802EC3"/>
    <w:rsid w:val="00802ED9"/>
    <w:rsid w:val="00803694"/>
    <w:rsid w:val="0080578B"/>
    <w:rsid w:val="00805D9E"/>
    <w:rsid w:val="0080623A"/>
    <w:rsid w:val="00806D5C"/>
    <w:rsid w:val="00807E6E"/>
    <w:rsid w:val="008136C5"/>
    <w:rsid w:val="0081382C"/>
    <w:rsid w:val="008168C2"/>
    <w:rsid w:val="00816F13"/>
    <w:rsid w:val="0081756C"/>
    <w:rsid w:val="0081771B"/>
    <w:rsid w:val="008177D2"/>
    <w:rsid w:val="008200F7"/>
    <w:rsid w:val="008225CA"/>
    <w:rsid w:val="008230DD"/>
    <w:rsid w:val="008243AF"/>
    <w:rsid w:val="0082475E"/>
    <w:rsid w:val="00824BBA"/>
    <w:rsid w:val="00824E4F"/>
    <w:rsid w:val="00825290"/>
    <w:rsid w:val="00826496"/>
    <w:rsid w:val="008271C0"/>
    <w:rsid w:val="0083092B"/>
    <w:rsid w:val="00832D7C"/>
    <w:rsid w:val="00832E4B"/>
    <w:rsid w:val="00832E73"/>
    <w:rsid w:val="00833A54"/>
    <w:rsid w:val="00835E68"/>
    <w:rsid w:val="00836C3A"/>
    <w:rsid w:val="00836EA9"/>
    <w:rsid w:val="00837478"/>
    <w:rsid w:val="00837742"/>
    <w:rsid w:val="00840121"/>
    <w:rsid w:val="0084016E"/>
    <w:rsid w:val="0084167B"/>
    <w:rsid w:val="0084280C"/>
    <w:rsid w:val="00842E47"/>
    <w:rsid w:val="008433EB"/>
    <w:rsid w:val="008439B0"/>
    <w:rsid w:val="00843AE4"/>
    <w:rsid w:val="00845A0D"/>
    <w:rsid w:val="00850C54"/>
    <w:rsid w:val="00851E2E"/>
    <w:rsid w:val="008527D8"/>
    <w:rsid w:val="008548EF"/>
    <w:rsid w:val="00854F13"/>
    <w:rsid w:val="00855414"/>
    <w:rsid w:val="008567D1"/>
    <w:rsid w:val="00856D66"/>
    <w:rsid w:val="00857EAA"/>
    <w:rsid w:val="00860EA9"/>
    <w:rsid w:val="008626F2"/>
    <w:rsid w:val="00863470"/>
    <w:rsid w:val="00863DBF"/>
    <w:rsid w:val="00864785"/>
    <w:rsid w:val="00865C58"/>
    <w:rsid w:val="008674F9"/>
    <w:rsid w:val="00867DF9"/>
    <w:rsid w:val="00870CF3"/>
    <w:rsid w:val="008715E8"/>
    <w:rsid w:val="00871DB5"/>
    <w:rsid w:val="0087217E"/>
    <w:rsid w:val="00872CAE"/>
    <w:rsid w:val="00873C3F"/>
    <w:rsid w:val="008748CF"/>
    <w:rsid w:val="00874AC4"/>
    <w:rsid w:val="00877843"/>
    <w:rsid w:val="00881083"/>
    <w:rsid w:val="008843FD"/>
    <w:rsid w:val="008868EA"/>
    <w:rsid w:val="00887A8B"/>
    <w:rsid w:val="00887F27"/>
    <w:rsid w:val="00891318"/>
    <w:rsid w:val="00892B99"/>
    <w:rsid w:val="00894779"/>
    <w:rsid w:val="00895C6B"/>
    <w:rsid w:val="00896773"/>
    <w:rsid w:val="00896E15"/>
    <w:rsid w:val="00896E25"/>
    <w:rsid w:val="0089779E"/>
    <w:rsid w:val="008A07CD"/>
    <w:rsid w:val="008A12A2"/>
    <w:rsid w:val="008A244B"/>
    <w:rsid w:val="008A2EEC"/>
    <w:rsid w:val="008A3545"/>
    <w:rsid w:val="008A55A8"/>
    <w:rsid w:val="008A6059"/>
    <w:rsid w:val="008A64B4"/>
    <w:rsid w:val="008A76BB"/>
    <w:rsid w:val="008A7E16"/>
    <w:rsid w:val="008B12CB"/>
    <w:rsid w:val="008B19E1"/>
    <w:rsid w:val="008B1B9F"/>
    <w:rsid w:val="008B1EE0"/>
    <w:rsid w:val="008B3622"/>
    <w:rsid w:val="008B4C1C"/>
    <w:rsid w:val="008B5EA1"/>
    <w:rsid w:val="008B6805"/>
    <w:rsid w:val="008B6A04"/>
    <w:rsid w:val="008B7464"/>
    <w:rsid w:val="008B78BF"/>
    <w:rsid w:val="008B795D"/>
    <w:rsid w:val="008B7EB6"/>
    <w:rsid w:val="008B7EC6"/>
    <w:rsid w:val="008C033F"/>
    <w:rsid w:val="008C239F"/>
    <w:rsid w:val="008C4D5E"/>
    <w:rsid w:val="008C5B18"/>
    <w:rsid w:val="008C702C"/>
    <w:rsid w:val="008C7286"/>
    <w:rsid w:val="008C73F8"/>
    <w:rsid w:val="008D17A2"/>
    <w:rsid w:val="008D2812"/>
    <w:rsid w:val="008D2CB9"/>
    <w:rsid w:val="008D388A"/>
    <w:rsid w:val="008D3911"/>
    <w:rsid w:val="008D3B87"/>
    <w:rsid w:val="008D554E"/>
    <w:rsid w:val="008D5F73"/>
    <w:rsid w:val="008D77EA"/>
    <w:rsid w:val="008E13AD"/>
    <w:rsid w:val="008E13FD"/>
    <w:rsid w:val="008E178C"/>
    <w:rsid w:val="008F06BB"/>
    <w:rsid w:val="008F3055"/>
    <w:rsid w:val="008F5657"/>
    <w:rsid w:val="008F689F"/>
    <w:rsid w:val="009009B3"/>
    <w:rsid w:val="00900C84"/>
    <w:rsid w:val="00901752"/>
    <w:rsid w:val="009019B9"/>
    <w:rsid w:val="00901F9B"/>
    <w:rsid w:val="009035BB"/>
    <w:rsid w:val="00903E75"/>
    <w:rsid w:val="00905CB6"/>
    <w:rsid w:val="00907C98"/>
    <w:rsid w:val="00910C74"/>
    <w:rsid w:val="00912FE0"/>
    <w:rsid w:val="00913820"/>
    <w:rsid w:val="00913CF0"/>
    <w:rsid w:val="0091555F"/>
    <w:rsid w:val="00915E4D"/>
    <w:rsid w:val="00916840"/>
    <w:rsid w:val="00916DAB"/>
    <w:rsid w:val="009177CE"/>
    <w:rsid w:val="0092101B"/>
    <w:rsid w:val="009222CA"/>
    <w:rsid w:val="00922CFF"/>
    <w:rsid w:val="00922D3F"/>
    <w:rsid w:val="00924F79"/>
    <w:rsid w:val="00927675"/>
    <w:rsid w:val="00927F51"/>
    <w:rsid w:val="009306EF"/>
    <w:rsid w:val="0093092C"/>
    <w:rsid w:val="0093134C"/>
    <w:rsid w:val="009342F9"/>
    <w:rsid w:val="00935429"/>
    <w:rsid w:val="009362AA"/>
    <w:rsid w:val="00937073"/>
    <w:rsid w:val="009372BF"/>
    <w:rsid w:val="00940D90"/>
    <w:rsid w:val="00941514"/>
    <w:rsid w:val="009440A9"/>
    <w:rsid w:val="009445AF"/>
    <w:rsid w:val="00945D3C"/>
    <w:rsid w:val="00947033"/>
    <w:rsid w:val="00947138"/>
    <w:rsid w:val="0095007A"/>
    <w:rsid w:val="00951BAE"/>
    <w:rsid w:val="00951F99"/>
    <w:rsid w:val="0095471E"/>
    <w:rsid w:val="009554EC"/>
    <w:rsid w:val="0096265B"/>
    <w:rsid w:val="009639E5"/>
    <w:rsid w:val="00964305"/>
    <w:rsid w:val="00964FD0"/>
    <w:rsid w:val="0096505A"/>
    <w:rsid w:val="009664B0"/>
    <w:rsid w:val="0096673B"/>
    <w:rsid w:val="009705DC"/>
    <w:rsid w:val="00970ACE"/>
    <w:rsid w:val="00970AE3"/>
    <w:rsid w:val="00972198"/>
    <w:rsid w:val="0097376D"/>
    <w:rsid w:val="00974347"/>
    <w:rsid w:val="00976313"/>
    <w:rsid w:val="009767A8"/>
    <w:rsid w:val="00976A1A"/>
    <w:rsid w:val="00977022"/>
    <w:rsid w:val="0098108E"/>
    <w:rsid w:val="00981673"/>
    <w:rsid w:val="00981D06"/>
    <w:rsid w:val="00987164"/>
    <w:rsid w:val="009871BC"/>
    <w:rsid w:val="009904C8"/>
    <w:rsid w:val="0099062E"/>
    <w:rsid w:val="0099105E"/>
    <w:rsid w:val="0099132C"/>
    <w:rsid w:val="00991357"/>
    <w:rsid w:val="009913D2"/>
    <w:rsid w:val="00992F67"/>
    <w:rsid w:val="009934DC"/>
    <w:rsid w:val="0099532B"/>
    <w:rsid w:val="009955C0"/>
    <w:rsid w:val="009A1F84"/>
    <w:rsid w:val="009A3320"/>
    <w:rsid w:val="009A3A8E"/>
    <w:rsid w:val="009A56C7"/>
    <w:rsid w:val="009A7778"/>
    <w:rsid w:val="009A7DB4"/>
    <w:rsid w:val="009B13C1"/>
    <w:rsid w:val="009B1D20"/>
    <w:rsid w:val="009B1F59"/>
    <w:rsid w:val="009B256F"/>
    <w:rsid w:val="009B36B7"/>
    <w:rsid w:val="009B61BB"/>
    <w:rsid w:val="009B6215"/>
    <w:rsid w:val="009B67F4"/>
    <w:rsid w:val="009B74A5"/>
    <w:rsid w:val="009B7536"/>
    <w:rsid w:val="009C2FAD"/>
    <w:rsid w:val="009C312A"/>
    <w:rsid w:val="009C364F"/>
    <w:rsid w:val="009C4E43"/>
    <w:rsid w:val="009C5EC7"/>
    <w:rsid w:val="009C6D4F"/>
    <w:rsid w:val="009C720D"/>
    <w:rsid w:val="009D0305"/>
    <w:rsid w:val="009D0F85"/>
    <w:rsid w:val="009D12F7"/>
    <w:rsid w:val="009D17BE"/>
    <w:rsid w:val="009D1AC4"/>
    <w:rsid w:val="009D1D41"/>
    <w:rsid w:val="009D3A0C"/>
    <w:rsid w:val="009D4A5F"/>
    <w:rsid w:val="009D4FEB"/>
    <w:rsid w:val="009D6F08"/>
    <w:rsid w:val="009D7EE1"/>
    <w:rsid w:val="009E00B5"/>
    <w:rsid w:val="009E0F99"/>
    <w:rsid w:val="009E132D"/>
    <w:rsid w:val="009E31CE"/>
    <w:rsid w:val="009E38D0"/>
    <w:rsid w:val="009E3B85"/>
    <w:rsid w:val="009E4AAD"/>
    <w:rsid w:val="009F0557"/>
    <w:rsid w:val="009F103C"/>
    <w:rsid w:val="009F1DC8"/>
    <w:rsid w:val="009F2842"/>
    <w:rsid w:val="009F36F2"/>
    <w:rsid w:val="009F3B31"/>
    <w:rsid w:val="009F454B"/>
    <w:rsid w:val="009F47C2"/>
    <w:rsid w:val="009F5D67"/>
    <w:rsid w:val="009F5F71"/>
    <w:rsid w:val="009F631D"/>
    <w:rsid w:val="009F743D"/>
    <w:rsid w:val="00A00E9B"/>
    <w:rsid w:val="00A01FD6"/>
    <w:rsid w:val="00A04A3A"/>
    <w:rsid w:val="00A05886"/>
    <w:rsid w:val="00A05C58"/>
    <w:rsid w:val="00A05CB9"/>
    <w:rsid w:val="00A05D35"/>
    <w:rsid w:val="00A05DB6"/>
    <w:rsid w:val="00A0701F"/>
    <w:rsid w:val="00A11387"/>
    <w:rsid w:val="00A11C1F"/>
    <w:rsid w:val="00A1256E"/>
    <w:rsid w:val="00A13076"/>
    <w:rsid w:val="00A139C4"/>
    <w:rsid w:val="00A17D1E"/>
    <w:rsid w:val="00A204E0"/>
    <w:rsid w:val="00A20C29"/>
    <w:rsid w:val="00A21C29"/>
    <w:rsid w:val="00A22337"/>
    <w:rsid w:val="00A224D8"/>
    <w:rsid w:val="00A22775"/>
    <w:rsid w:val="00A23373"/>
    <w:rsid w:val="00A234B4"/>
    <w:rsid w:val="00A23909"/>
    <w:rsid w:val="00A2400E"/>
    <w:rsid w:val="00A25938"/>
    <w:rsid w:val="00A26535"/>
    <w:rsid w:val="00A26796"/>
    <w:rsid w:val="00A27205"/>
    <w:rsid w:val="00A27BF9"/>
    <w:rsid w:val="00A320FA"/>
    <w:rsid w:val="00A324D1"/>
    <w:rsid w:val="00A32C4B"/>
    <w:rsid w:val="00A33862"/>
    <w:rsid w:val="00A3638C"/>
    <w:rsid w:val="00A36D86"/>
    <w:rsid w:val="00A3757C"/>
    <w:rsid w:val="00A41B21"/>
    <w:rsid w:val="00A4622F"/>
    <w:rsid w:val="00A46A24"/>
    <w:rsid w:val="00A471EA"/>
    <w:rsid w:val="00A47CD2"/>
    <w:rsid w:val="00A51F81"/>
    <w:rsid w:val="00A523CD"/>
    <w:rsid w:val="00A52B00"/>
    <w:rsid w:val="00A54996"/>
    <w:rsid w:val="00A551B6"/>
    <w:rsid w:val="00A55E66"/>
    <w:rsid w:val="00A5639B"/>
    <w:rsid w:val="00A57215"/>
    <w:rsid w:val="00A6020D"/>
    <w:rsid w:val="00A6152F"/>
    <w:rsid w:val="00A62CCB"/>
    <w:rsid w:val="00A6329D"/>
    <w:rsid w:val="00A64509"/>
    <w:rsid w:val="00A64869"/>
    <w:rsid w:val="00A67CC2"/>
    <w:rsid w:val="00A70ECF"/>
    <w:rsid w:val="00A72DF2"/>
    <w:rsid w:val="00A732E3"/>
    <w:rsid w:val="00A733A1"/>
    <w:rsid w:val="00A73878"/>
    <w:rsid w:val="00A749F4"/>
    <w:rsid w:val="00A75026"/>
    <w:rsid w:val="00A77AF1"/>
    <w:rsid w:val="00A804EE"/>
    <w:rsid w:val="00A82ABD"/>
    <w:rsid w:val="00A833B9"/>
    <w:rsid w:val="00A83979"/>
    <w:rsid w:val="00A8417E"/>
    <w:rsid w:val="00A84A3C"/>
    <w:rsid w:val="00A85518"/>
    <w:rsid w:val="00A85524"/>
    <w:rsid w:val="00A90867"/>
    <w:rsid w:val="00A916FF"/>
    <w:rsid w:val="00A92597"/>
    <w:rsid w:val="00A934EB"/>
    <w:rsid w:val="00A93E46"/>
    <w:rsid w:val="00A94468"/>
    <w:rsid w:val="00A952EF"/>
    <w:rsid w:val="00A970B2"/>
    <w:rsid w:val="00A97CDA"/>
    <w:rsid w:val="00AA0467"/>
    <w:rsid w:val="00AA1221"/>
    <w:rsid w:val="00AA1B22"/>
    <w:rsid w:val="00AA2BF0"/>
    <w:rsid w:val="00AA4A63"/>
    <w:rsid w:val="00AA4C7F"/>
    <w:rsid w:val="00AA5B93"/>
    <w:rsid w:val="00AA69AA"/>
    <w:rsid w:val="00AA729E"/>
    <w:rsid w:val="00AA7466"/>
    <w:rsid w:val="00AA7F10"/>
    <w:rsid w:val="00AB0376"/>
    <w:rsid w:val="00AB0814"/>
    <w:rsid w:val="00AB1947"/>
    <w:rsid w:val="00AB2B97"/>
    <w:rsid w:val="00AB458A"/>
    <w:rsid w:val="00AB6733"/>
    <w:rsid w:val="00AB69F1"/>
    <w:rsid w:val="00AC0F23"/>
    <w:rsid w:val="00AC1BA4"/>
    <w:rsid w:val="00AC1BFC"/>
    <w:rsid w:val="00AC331A"/>
    <w:rsid w:val="00AC398E"/>
    <w:rsid w:val="00AC3BBF"/>
    <w:rsid w:val="00AC4B60"/>
    <w:rsid w:val="00AC53B6"/>
    <w:rsid w:val="00AC53EF"/>
    <w:rsid w:val="00AC5E0D"/>
    <w:rsid w:val="00AC6529"/>
    <w:rsid w:val="00AC6DE7"/>
    <w:rsid w:val="00AD12AF"/>
    <w:rsid w:val="00AD135C"/>
    <w:rsid w:val="00AD1EF5"/>
    <w:rsid w:val="00AD4542"/>
    <w:rsid w:val="00AD5387"/>
    <w:rsid w:val="00AD5676"/>
    <w:rsid w:val="00AD58DC"/>
    <w:rsid w:val="00AD68C6"/>
    <w:rsid w:val="00AD71C7"/>
    <w:rsid w:val="00AD7264"/>
    <w:rsid w:val="00AD7BEC"/>
    <w:rsid w:val="00AD7ED7"/>
    <w:rsid w:val="00AE2191"/>
    <w:rsid w:val="00AE271C"/>
    <w:rsid w:val="00AE47CF"/>
    <w:rsid w:val="00AE6C1C"/>
    <w:rsid w:val="00AE7B4C"/>
    <w:rsid w:val="00AF2566"/>
    <w:rsid w:val="00AF26CF"/>
    <w:rsid w:val="00AF2799"/>
    <w:rsid w:val="00AF2C40"/>
    <w:rsid w:val="00B00850"/>
    <w:rsid w:val="00B0172D"/>
    <w:rsid w:val="00B019BC"/>
    <w:rsid w:val="00B04BF0"/>
    <w:rsid w:val="00B07090"/>
    <w:rsid w:val="00B10063"/>
    <w:rsid w:val="00B11E0A"/>
    <w:rsid w:val="00B120A2"/>
    <w:rsid w:val="00B12B62"/>
    <w:rsid w:val="00B12C8F"/>
    <w:rsid w:val="00B13D81"/>
    <w:rsid w:val="00B13F06"/>
    <w:rsid w:val="00B153F1"/>
    <w:rsid w:val="00B16C02"/>
    <w:rsid w:val="00B17495"/>
    <w:rsid w:val="00B17F28"/>
    <w:rsid w:val="00B20EC0"/>
    <w:rsid w:val="00B227F5"/>
    <w:rsid w:val="00B2313B"/>
    <w:rsid w:val="00B243FC"/>
    <w:rsid w:val="00B2488A"/>
    <w:rsid w:val="00B25DBC"/>
    <w:rsid w:val="00B25E36"/>
    <w:rsid w:val="00B26413"/>
    <w:rsid w:val="00B2679C"/>
    <w:rsid w:val="00B269B4"/>
    <w:rsid w:val="00B270C7"/>
    <w:rsid w:val="00B310DB"/>
    <w:rsid w:val="00B32C73"/>
    <w:rsid w:val="00B33C06"/>
    <w:rsid w:val="00B3493C"/>
    <w:rsid w:val="00B4111E"/>
    <w:rsid w:val="00B41BF2"/>
    <w:rsid w:val="00B455F2"/>
    <w:rsid w:val="00B456D3"/>
    <w:rsid w:val="00B50AD8"/>
    <w:rsid w:val="00B515AD"/>
    <w:rsid w:val="00B52520"/>
    <w:rsid w:val="00B52858"/>
    <w:rsid w:val="00B5309B"/>
    <w:rsid w:val="00B53AF6"/>
    <w:rsid w:val="00B56C60"/>
    <w:rsid w:val="00B56CFD"/>
    <w:rsid w:val="00B57201"/>
    <w:rsid w:val="00B576B9"/>
    <w:rsid w:val="00B6182E"/>
    <w:rsid w:val="00B61F96"/>
    <w:rsid w:val="00B70290"/>
    <w:rsid w:val="00B70310"/>
    <w:rsid w:val="00B7207E"/>
    <w:rsid w:val="00B73B4B"/>
    <w:rsid w:val="00B83CEE"/>
    <w:rsid w:val="00B84285"/>
    <w:rsid w:val="00B8734F"/>
    <w:rsid w:val="00B8749C"/>
    <w:rsid w:val="00B912E4"/>
    <w:rsid w:val="00B92869"/>
    <w:rsid w:val="00B945B1"/>
    <w:rsid w:val="00B95513"/>
    <w:rsid w:val="00B95AB7"/>
    <w:rsid w:val="00B965C1"/>
    <w:rsid w:val="00B97263"/>
    <w:rsid w:val="00B97312"/>
    <w:rsid w:val="00B973B3"/>
    <w:rsid w:val="00B97C1C"/>
    <w:rsid w:val="00B97E48"/>
    <w:rsid w:val="00BA00CB"/>
    <w:rsid w:val="00BA3A43"/>
    <w:rsid w:val="00BA4000"/>
    <w:rsid w:val="00BA4BCB"/>
    <w:rsid w:val="00BA4FF5"/>
    <w:rsid w:val="00BA541E"/>
    <w:rsid w:val="00BA73F5"/>
    <w:rsid w:val="00BB02F4"/>
    <w:rsid w:val="00BB0369"/>
    <w:rsid w:val="00BB1345"/>
    <w:rsid w:val="00BB163C"/>
    <w:rsid w:val="00BB20B5"/>
    <w:rsid w:val="00BB39AA"/>
    <w:rsid w:val="00BB3C07"/>
    <w:rsid w:val="00BB5517"/>
    <w:rsid w:val="00BB5EB9"/>
    <w:rsid w:val="00BB74E1"/>
    <w:rsid w:val="00BB754A"/>
    <w:rsid w:val="00BB7925"/>
    <w:rsid w:val="00BC10C2"/>
    <w:rsid w:val="00BC1D49"/>
    <w:rsid w:val="00BC1DB1"/>
    <w:rsid w:val="00BC1E26"/>
    <w:rsid w:val="00BC29AE"/>
    <w:rsid w:val="00BC3ECB"/>
    <w:rsid w:val="00BC48AF"/>
    <w:rsid w:val="00BC492C"/>
    <w:rsid w:val="00BC7CA8"/>
    <w:rsid w:val="00BC7E13"/>
    <w:rsid w:val="00BC7F76"/>
    <w:rsid w:val="00BC7FA7"/>
    <w:rsid w:val="00BD137C"/>
    <w:rsid w:val="00BD211B"/>
    <w:rsid w:val="00BD2EEE"/>
    <w:rsid w:val="00BD4CA6"/>
    <w:rsid w:val="00BD5678"/>
    <w:rsid w:val="00BD73BB"/>
    <w:rsid w:val="00BE01DC"/>
    <w:rsid w:val="00BE1EDA"/>
    <w:rsid w:val="00BE30F2"/>
    <w:rsid w:val="00BE58EE"/>
    <w:rsid w:val="00BE5AF3"/>
    <w:rsid w:val="00BE7C76"/>
    <w:rsid w:val="00BF0A6C"/>
    <w:rsid w:val="00BF1837"/>
    <w:rsid w:val="00BF1FCF"/>
    <w:rsid w:val="00BF3F9D"/>
    <w:rsid w:val="00BF475C"/>
    <w:rsid w:val="00BF47A1"/>
    <w:rsid w:val="00BF6A10"/>
    <w:rsid w:val="00BF700C"/>
    <w:rsid w:val="00C00660"/>
    <w:rsid w:val="00C008B1"/>
    <w:rsid w:val="00C0387D"/>
    <w:rsid w:val="00C039DC"/>
    <w:rsid w:val="00C04A2F"/>
    <w:rsid w:val="00C052C8"/>
    <w:rsid w:val="00C0556E"/>
    <w:rsid w:val="00C0697A"/>
    <w:rsid w:val="00C06D81"/>
    <w:rsid w:val="00C077A0"/>
    <w:rsid w:val="00C10361"/>
    <w:rsid w:val="00C10AD9"/>
    <w:rsid w:val="00C1162A"/>
    <w:rsid w:val="00C12A8A"/>
    <w:rsid w:val="00C13188"/>
    <w:rsid w:val="00C13D3C"/>
    <w:rsid w:val="00C14249"/>
    <w:rsid w:val="00C15BB1"/>
    <w:rsid w:val="00C21C88"/>
    <w:rsid w:val="00C25ED3"/>
    <w:rsid w:val="00C25ED7"/>
    <w:rsid w:val="00C26153"/>
    <w:rsid w:val="00C26C86"/>
    <w:rsid w:val="00C26DA1"/>
    <w:rsid w:val="00C30369"/>
    <w:rsid w:val="00C30A3F"/>
    <w:rsid w:val="00C339DD"/>
    <w:rsid w:val="00C33F31"/>
    <w:rsid w:val="00C3421C"/>
    <w:rsid w:val="00C34BBB"/>
    <w:rsid w:val="00C3511B"/>
    <w:rsid w:val="00C352AF"/>
    <w:rsid w:val="00C35433"/>
    <w:rsid w:val="00C362E3"/>
    <w:rsid w:val="00C3788A"/>
    <w:rsid w:val="00C425B5"/>
    <w:rsid w:val="00C42DF0"/>
    <w:rsid w:val="00C42F01"/>
    <w:rsid w:val="00C4373C"/>
    <w:rsid w:val="00C44833"/>
    <w:rsid w:val="00C4495A"/>
    <w:rsid w:val="00C45E2E"/>
    <w:rsid w:val="00C462D6"/>
    <w:rsid w:val="00C466B3"/>
    <w:rsid w:val="00C466BC"/>
    <w:rsid w:val="00C5217E"/>
    <w:rsid w:val="00C5544F"/>
    <w:rsid w:val="00C56100"/>
    <w:rsid w:val="00C5654E"/>
    <w:rsid w:val="00C56AD2"/>
    <w:rsid w:val="00C602B5"/>
    <w:rsid w:val="00C6038A"/>
    <w:rsid w:val="00C60E82"/>
    <w:rsid w:val="00C612EE"/>
    <w:rsid w:val="00C622E8"/>
    <w:rsid w:val="00C6250C"/>
    <w:rsid w:val="00C63142"/>
    <w:rsid w:val="00C63287"/>
    <w:rsid w:val="00C64121"/>
    <w:rsid w:val="00C64999"/>
    <w:rsid w:val="00C65736"/>
    <w:rsid w:val="00C66BDC"/>
    <w:rsid w:val="00C7092E"/>
    <w:rsid w:val="00C7296B"/>
    <w:rsid w:val="00C7299E"/>
    <w:rsid w:val="00C75349"/>
    <w:rsid w:val="00C75A49"/>
    <w:rsid w:val="00C762F3"/>
    <w:rsid w:val="00C76AB0"/>
    <w:rsid w:val="00C82111"/>
    <w:rsid w:val="00C8262B"/>
    <w:rsid w:val="00C82968"/>
    <w:rsid w:val="00C835E5"/>
    <w:rsid w:val="00C838B1"/>
    <w:rsid w:val="00C848A9"/>
    <w:rsid w:val="00C859E8"/>
    <w:rsid w:val="00C85F49"/>
    <w:rsid w:val="00C86736"/>
    <w:rsid w:val="00C87335"/>
    <w:rsid w:val="00C878E8"/>
    <w:rsid w:val="00C87A6A"/>
    <w:rsid w:val="00C90384"/>
    <w:rsid w:val="00C9288D"/>
    <w:rsid w:val="00C94643"/>
    <w:rsid w:val="00CA0104"/>
    <w:rsid w:val="00CA19F9"/>
    <w:rsid w:val="00CA22C8"/>
    <w:rsid w:val="00CA2592"/>
    <w:rsid w:val="00CA4AF9"/>
    <w:rsid w:val="00CA4F92"/>
    <w:rsid w:val="00CA572F"/>
    <w:rsid w:val="00CA5B35"/>
    <w:rsid w:val="00CA67DC"/>
    <w:rsid w:val="00CB1666"/>
    <w:rsid w:val="00CB2412"/>
    <w:rsid w:val="00CB3014"/>
    <w:rsid w:val="00CB337E"/>
    <w:rsid w:val="00CB3CE6"/>
    <w:rsid w:val="00CB3EFB"/>
    <w:rsid w:val="00CB5CC8"/>
    <w:rsid w:val="00CB5F20"/>
    <w:rsid w:val="00CC045B"/>
    <w:rsid w:val="00CC2F29"/>
    <w:rsid w:val="00CC3677"/>
    <w:rsid w:val="00CC4F8C"/>
    <w:rsid w:val="00CC5502"/>
    <w:rsid w:val="00CC5583"/>
    <w:rsid w:val="00CC5C4C"/>
    <w:rsid w:val="00CC6D58"/>
    <w:rsid w:val="00CD03A7"/>
    <w:rsid w:val="00CD4A48"/>
    <w:rsid w:val="00CD53E2"/>
    <w:rsid w:val="00CD5790"/>
    <w:rsid w:val="00CD5DF5"/>
    <w:rsid w:val="00CD6523"/>
    <w:rsid w:val="00CD65E2"/>
    <w:rsid w:val="00CD7EE9"/>
    <w:rsid w:val="00CD7FA5"/>
    <w:rsid w:val="00CE0F1A"/>
    <w:rsid w:val="00CE29F7"/>
    <w:rsid w:val="00CE383C"/>
    <w:rsid w:val="00CE3887"/>
    <w:rsid w:val="00CE3A55"/>
    <w:rsid w:val="00CE4ABE"/>
    <w:rsid w:val="00CE57BE"/>
    <w:rsid w:val="00CE5C1B"/>
    <w:rsid w:val="00CE601D"/>
    <w:rsid w:val="00CE64DA"/>
    <w:rsid w:val="00CE68F8"/>
    <w:rsid w:val="00CF0EF7"/>
    <w:rsid w:val="00CF36E2"/>
    <w:rsid w:val="00CF6AD0"/>
    <w:rsid w:val="00CF7BC3"/>
    <w:rsid w:val="00D00346"/>
    <w:rsid w:val="00D0104F"/>
    <w:rsid w:val="00D016CA"/>
    <w:rsid w:val="00D017DC"/>
    <w:rsid w:val="00D01802"/>
    <w:rsid w:val="00D0197D"/>
    <w:rsid w:val="00D01EDD"/>
    <w:rsid w:val="00D02CFF"/>
    <w:rsid w:val="00D03492"/>
    <w:rsid w:val="00D04140"/>
    <w:rsid w:val="00D04AC1"/>
    <w:rsid w:val="00D0544E"/>
    <w:rsid w:val="00D109B9"/>
    <w:rsid w:val="00D120F2"/>
    <w:rsid w:val="00D12F93"/>
    <w:rsid w:val="00D1435D"/>
    <w:rsid w:val="00D1449E"/>
    <w:rsid w:val="00D144CE"/>
    <w:rsid w:val="00D1699F"/>
    <w:rsid w:val="00D20C9D"/>
    <w:rsid w:val="00D24D06"/>
    <w:rsid w:val="00D250BB"/>
    <w:rsid w:val="00D304CE"/>
    <w:rsid w:val="00D324EB"/>
    <w:rsid w:val="00D33744"/>
    <w:rsid w:val="00D359D5"/>
    <w:rsid w:val="00D36473"/>
    <w:rsid w:val="00D36D52"/>
    <w:rsid w:val="00D37A7D"/>
    <w:rsid w:val="00D37AB2"/>
    <w:rsid w:val="00D40A66"/>
    <w:rsid w:val="00D40D49"/>
    <w:rsid w:val="00D4142F"/>
    <w:rsid w:val="00D42858"/>
    <w:rsid w:val="00D439D4"/>
    <w:rsid w:val="00D43A96"/>
    <w:rsid w:val="00D45B65"/>
    <w:rsid w:val="00D46219"/>
    <w:rsid w:val="00D464C8"/>
    <w:rsid w:val="00D46E85"/>
    <w:rsid w:val="00D47490"/>
    <w:rsid w:val="00D47AEF"/>
    <w:rsid w:val="00D47F79"/>
    <w:rsid w:val="00D502AE"/>
    <w:rsid w:val="00D5280A"/>
    <w:rsid w:val="00D538CA"/>
    <w:rsid w:val="00D55051"/>
    <w:rsid w:val="00D57C38"/>
    <w:rsid w:val="00D6033B"/>
    <w:rsid w:val="00D612D0"/>
    <w:rsid w:val="00D625B2"/>
    <w:rsid w:val="00D62B67"/>
    <w:rsid w:val="00D6335F"/>
    <w:rsid w:val="00D6344F"/>
    <w:rsid w:val="00D63C7E"/>
    <w:rsid w:val="00D658FE"/>
    <w:rsid w:val="00D65998"/>
    <w:rsid w:val="00D664EE"/>
    <w:rsid w:val="00D66B2C"/>
    <w:rsid w:val="00D66E73"/>
    <w:rsid w:val="00D67794"/>
    <w:rsid w:val="00D6791F"/>
    <w:rsid w:val="00D67E65"/>
    <w:rsid w:val="00D7071C"/>
    <w:rsid w:val="00D71C5F"/>
    <w:rsid w:val="00D71CEF"/>
    <w:rsid w:val="00D71F61"/>
    <w:rsid w:val="00D7257D"/>
    <w:rsid w:val="00D7472B"/>
    <w:rsid w:val="00D748A0"/>
    <w:rsid w:val="00D74D27"/>
    <w:rsid w:val="00D75E38"/>
    <w:rsid w:val="00D76C6F"/>
    <w:rsid w:val="00D77B62"/>
    <w:rsid w:val="00D83866"/>
    <w:rsid w:val="00D841E0"/>
    <w:rsid w:val="00D84EDD"/>
    <w:rsid w:val="00D850DF"/>
    <w:rsid w:val="00D85D25"/>
    <w:rsid w:val="00D863AE"/>
    <w:rsid w:val="00D87CBB"/>
    <w:rsid w:val="00D9166E"/>
    <w:rsid w:val="00D916BD"/>
    <w:rsid w:val="00D918F5"/>
    <w:rsid w:val="00D91ECB"/>
    <w:rsid w:val="00D93606"/>
    <w:rsid w:val="00D93A4C"/>
    <w:rsid w:val="00D93B91"/>
    <w:rsid w:val="00D93D27"/>
    <w:rsid w:val="00D94D41"/>
    <w:rsid w:val="00D94EAC"/>
    <w:rsid w:val="00D95E40"/>
    <w:rsid w:val="00D968A2"/>
    <w:rsid w:val="00D97C46"/>
    <w:rsid w:val="00DA14F0"/>
    <w:rsid w:val="00DA28BC"/>
    <w:rsid w:val="00DA3D7B"/>
    <w:rsid w:val="00DA4435"/>
    <w:rsid w:val="00DA5584"/>
    <w:rsid w:val="00DA760B"/>
    <w:rsid w:val="00DA7F31"/>
    <w:rsid w:val="00DB0185"/>
    <w:rsid w:val="00DB1F72"/>
    <w:rsid w:val="00DB222D"/>
    <w:rsid w:val="00DB3052"/>
    <w:rsid w:val="00DB3550"/>
    <w:rsid w:val="00DB3C0B"/>
    <w:rsid w:val="00DB4168"/>
    <w:rsid w:val="00DB4C7B"/>
    <w:rsid w:val="00DB4D5C"/>
    <w:rsid w:val="00DB6266"/>
    <w:rsid w:val="00DB7621"/>
    <w:rsid w:val="00DB7B6A"/>
    <w:rsid w:val="00DC026F"/>
    <w:rsid w:val="00DC1138"/>
    <w:rsid w:val="00DC1806"/>
    <w:rsid w:val="00DC224D"/>
    <w:rsid w:val="00DC2927"/>
    <w:rsid w:val="00DC313A"/>
    <w:rsid w:val="00DC3188"/>
    <w:rsid w:val="00DC34C4"/>
    <w:rsid w:val="00DC35CF"/>
    <w:rsid w:val="00DC3F61"/>
    <w:rsid w:val="00DC416B"/>
    <w:rsid w:val="00DC4298"/>
    <w:rsid w:val="00DC4351"/>
    <w:rsid w:val="00DC48CB"/>
    <w:rsid w:val="00DC4A4A"/>
    <w:rsid w:val="00DC4BA7"/>
    <w:rsid w:val="00DC4C6F"/>
    <w:rsid w:val="00DC7554"/>
    <w:rsid w:val="00DD461D"/>
    <w:rsid w:val="00DD4EEA"/>
    <w:rsid w:val="00DD5241"/>
    <w:rsid w:val="00DD6478"/>
    <w:rsid w:val="00DD64B9"/>
    <w:rsid w:val="00DD6ECF"/>
    <w:rsid w:val="00DE0CB4"/>
    <w:rsid w:val="00DE237D"/>
    <w:rsid w:val="00DE2C8A"/>
    <w:rsid w:val="00DE3DA3"/>
    <w:rsid w:val="00DE5793"/>
    <w:rsid w:val="00DE60E8"/>
    <w:rsid w:val="00DE64A3"/>
    <w:rsid w:val="00DE7245"/>
    <w:rsid w:val="00DE750F"/>
    <w:rsid w:val="00DE76A4"/>
    <w:rsid w:val="00DE7B3F"/>
    <w:rsid w:val="00DF1388"/>
    <w:rsid w:val="00DF1FE2"/>
    <w:rsid w:val="00DF2716"/>
    <w:rsid w:val="00DF67EF"/>
    <w:rsid w:val="00DF7A8A"/>
    <w:rsid w:val="00DF7BC1"/>
    <w:rsid w:val="00E008EA"/>
    <w:rsid w:val="00E009DC"/>
    <w:rsid w:val="00E02332"/>
    <w:rsid w:val="00E04EA7"/>
    <w:rsid w:val="00E052E7"/>
    <w:rsid w:val="00E06387"/>
    <w:rsid w:val="00E0675B"/>
    <w:rsid w:val="00E07364"/>
    <w:rsid w:val="00E07B0D"/>
    <w:rsid w:val="00E07C06"/>
    <w:rsid w:val="00E1008A"/>
    <w:rsid w:val="00E10273"/>
    <w:rsid w:val="00E1085B"/>
    <w:rsid w:val="00E11EB3"/>
    <w:rsid w:val="00E133F0"/>
    <w:rsid w:val="00E13B55"/>
    <w:rsid w:val="00E14899"/>
    <w:rsid w:val="00E15AB1"/>
    <w:rsid w:val="00E215D7"/>
    <w:rsid w:val="00E219F2"/>
    <w:rsid w:val="00E22116"/>
    <w:rsid w:val="00E23171"/>
    <w:rsid w:val="00E23D44"/>
    <w:rsid w:val="00E24AB8"/>
    <w:rsid w:val="00E24FF9"/>
    <w:rsid w:val="00E25F4D"/>
    <w:rsid w:val="00E2675F"/>
    <w:rsid w:val="00E30985"/>
    <w:rsid w:val="00E31A7F"/>
    <w:rsid w:val="00E31DF8"/>
    <w:rsid w:val="00E32266"/>
    <w:rsid w:val="00E349FC"/>
    <w:rsid w:val="00E35E6F"/>
    <w:rsid w:val="00E362DF"/>
    <w:rsid w:val="00E368D5"/>
    <w:rsid w:val="00E3745A"/>
    <w:rsid w:val="00E42D52"/>
    <w:rsid w:val="00E43E97"/>
    <w:rsid w:val="00E45A70"/>
    <w:rsid w:val="00E527E9"/>
    <w:rsid w:val="00E53397"/>
    <w:rsid w:val="00E53940"/>
    <w:rsid w:val="00E53A75"/>
    <w:rsid w:val="00E57366"/>
    <w:rsid w:val="00E60134"/>
    <w:rsid w:val="00E6042F"/>
    <w:rsid w:val="00E62DD2"/>
    <w:rsid w:val="00E632DC"/>
    <w:rsid w:val="00E65D9B"/>
    <w:rsid w:val="00E72D88"/>
    <w:rsid w:val="00E73829"/>
    <w:rsid w:val="00E7419F"/>
    <w:rsid w:val="00E7495D"/>
    <w:rsid w:val="00E74EF9"/>
    <w:rsid w:val="00E766AA"/>
    <w:rsid w:val="00E8061D"/>
    <w:rsid w:val="00E8185A"/>
    <w:rsid w:val="00E81FDC"/>
    <w:rsid w:val="00E844FA"/>
    <w:rsid w:val="00E84F50"/>
    <w:rsid w:val="00E868CE"/>
    <w:rsid w:val="00E873E7"/>
    <w:rsid w:val="00E9359C"/>
    <w:rsid w:val="00E94672"/>
    <w:rsid w:val="00E94DFF"/>
    <w:rsid w:val="00E969AE"/>
    <w:rsid w:val="00E97CEB"/>
    <w:rsid w:val="00EA12FD"/>
    <w:rsid w:val="00EA3113"/>
    <w:rsid w:val="00EA3500"/>
    <w:rsid w:val="00EA3A28"/>
    <w:rsid w:val="00EA3FBE"/>
    <w:rsid w:val="00EA5F08"/>
    <w:rsid w:val="00EA692A"/>
    <w:rsid w:val="00EA7423"/>
    <w:rsid w:val="00EA7927"/>
    <w:rsid w:val="00EB0C84"/>
    <w:rsid w:val="00EB1EA1"/>
    <w:rsid w:val="00EB4015"/>
    <w:rsid w:val="00EB455E"/>
    <w:rsid w:val="00EB4E66"/>
    <w:rsid w:val="00EB51E7"/>
    <w:rsid w:val="00EB5289"/>
    <w:rsid w:val="00EB726A"/>
    <w:rsid w:val="00EB7F35"/>
    <w:rsid w:val="00EC056B"/>
    <w:rsid w:val="00EC0C27"/>
    <w:rsid w:val="00EC4CE2"/>
    <w:rsid w:val="00EC621D"/>
    <w:rsid w:val="00EC6271"/>
    <w:rsid w:val="00EC7393"/>
    <w:rsid w:val="00EC7413"/>
    <w:rsid w:val="00EC7D47"/>
    <w:rsid w:val="00ED076A"/>
    <w:rsid w:val="00ED230B"/>
    <w:rsid w:val="00ED4158"/>
    <w:rsid w:val="00ED71C4"/>
    <w:rsid w:val="00EE16A2"/>
    <w:rsid w:val="00EE1A38"/>
    <w:rsid w:val="00EE2B6D"/>
    <w:rsid w:val="00EE4799"/>
    <w:rsid w:val="00EE485D"/>
    <w:rsid w:val="00EE5E17"/>
    <w:rsid w:val="00EF15E8"/>
    <w:rsid w:val="00EF3EFA"/>
    <w:rsid w:val="00EF4507"/>
    <w:rsid w:val="00EF4839"/>
    <w:rsid w:val="00EF48A7"/>
    <w:rsid w:val="00EF6CC8"/>
    <w:rsid w:val="00EF7113"/>
    <w:rsid w:val="00EF7EAE"/>
    <w:rsid w:val="00F006B7"/>
    <w:rsid w:val="00F01725"/>
    <w:rsid w:val="00F01A82"/>
    <w:rsid w:val="00F01C4E"/>
    <w:rsid w:val="00F027EA"/>
    <w:rsid w:val="00F03AF4"/>
    <w:rsid w:val="00F05E7B"/>
    <w:rsid w:val="00F07D4D"/>
    <w:rsid w:val="00F100A6"/>
    <w:rsid w:val="00F10409"/>
    <w:rsid w:val="00F10C9C"/>
    <w:rsid w:val="00F11050"/>
    <w:rsid w:val="00F130B4"/>
    <w:rsid w:val="00F155D6"/>
    <w:rsid w:val="00F15A9E"/>
    <w:rsid w:val="00F15CDD"/>
    <w:rsid w:val="00F17443"/>
    <w:rsid w:val="00F203FB"/>
    <w:rsid w:val="00F2132F"/>
    <w:rsid w:val="00F229B6"/>
    <w:rsid w:val="00F2359A"/>
    <w:rsid w:val="00F23ABF"/>
    <w:rsid w:val="00F24BB6"/>
    <w:rsid w:val="00F25EAF"/>
    <w:rsid w:val="00F30F19"/>
    <w:rsid w:val="00F30F88"/>
    <w:rsid w:val="00F312FC"/>
    <w:rsid w:val="00F31A1F"/>
    <w:rsid w:val="00F32126"/>
    <w:rsid w:val="00F32513"/>
    <w:rsid w:val="00F336B6"/>
    <w:rsid w:val="00F3496A"/>
    <w:rsid w:val="00F350C3"/>
    <w:rsid w:val="00F3649D"/>
    <w:rsid w:val="00F36D0F"/>
    <w:rsid w:val="00F3769B"/>
    <w:rsid w:val="00F40598"/>
    <w:rsid w:val="00F4109F"/>
    <w:rsid w:val="00F417AA"/>
    <w:rsid w:val="00F418FC"/>
    <w:rsid w:val="00F421E6"/>
    <w:rsid w:val="00F441B8"/>
    <w:rsid w:val="00F46704"/>
    <w:rsid w:val="00F468A8"/>
    <w:rsid w:val="00F46C65"/>
    <w:rsid w:val="00F46F41"/>
    <w:rsid w:val="00F509D3"/>
    <w:rsid w:val="00F523F3"/>
    <w:rsid w:val="00F524EC"/>
    <w:rsid w:val="00F525FC"/>
    <w:rsid w:val="00F55ABD"/>
    <w:rsid w:val="00F57202"/>
    <w:rsid w:val="00F60741"/>
    <w:rsid w:val="00F60ABE"/>
    <w:rsid w:val="00F614D9"/>
    <w:rsid w:val="00F626BA"/>
    <w:rsid w:val="00F6312A"/>
    <w:rsid w:val="00F63DC9"/>
    <w:rsid w:val="00F644F0"/>
    <w:rsid w:val="00F64B8A"/>
    <w:rsid w:val="00F65613"/>
    <w:rsid w:val="00F65AF8"/>
    <w:rsid w:val="00F65DCE"/>
    <w:rsid w:val="00F70A03"/>
    <w:rsid w:val="00F72DD9"/>
    <w:rsid w:val="00F73AE2"/>
    <w:rsid w:val="00F75224"/>
    <w:rsid w:val="00F75AE3"/>
    <w:rsid w:val="00F761FF"/>
    <w:rsid w:val="00F76A23"/>
    <w:rsid w:val="00F777F0"/>
    <w:rsid w:val="00F77D5E"/>
    <w:rsid w:val="00F8045C"/>
    <w:rsid w:val="00F8117F"/>
    <w:rsid w:val="00F81291"/>
    <w:rsid w:val="00F8147C"/>
    <w:rsid w:val="00F81F4E"/>
    <w:rsid w:val="00F82515"/>
    <w:rsid w:val="00F82D9D"/>
    <w:rsid w:val="00F83183"/>
    <w:rsid w:val="00F83F1F"/>
    <w:rsid w:val="00F8421F"/>
    <w:rsid w:val="00F868BF"/>
    <w:rsid w:val="00F86DC7"/>
    <w:rsid w:val="00F86EC5"/>
    <w:rsid w:val="00F872D2"/>
    <w:rsid w:val="00F904C1"/>
    <w:rsid w:val="00F90D77"/>
    <w:rsid w:val="00F90E81"/>
    <w:rsid w:val="00F91801"/>
    <w:rsid w:val="00F91B02"/>
    <w:rsid w:val="00F91BAE"/>
    <w:rsid w:val="00F937B8"/>
    <w:rsid w:val="00F9524B"/>
    <w:rsid w:val="00F970AF"/>
    <w:rsid w:val="00F97C5B"/>
    <w:rsid w:val="00FA0DE7"/>
    <w:rsid w:val="00FA32B0"/>
    <w:rsid w:val="00FA373F"/>
    <w:rsid w:val="00FA3B7C"/>
    <w:rsid w:val="00FA417F"/>
    <w:rsid w:val="00FA5180"/>
    <w:rsid w:val="00FA5AA6"/>
    <w:rsid w:val="00FA7D7C"/>
    <w:rsid w:val="00FB01F1"/>
    <w:rsid w:val="00FB0347"/>
    <w:rsid w:val="00FB0D9D"/>
    <w:rsid w:val="00FB397A"/>
    <w:rsid w:val="00FB4EA8"/>
    <w:rsid w:val="00FB6571"/>
    <w:rsid w:val="00FC0654"/>
    <w:rsid w:val="00FC082F"/>
    <w:rsid w:val="00FC17AF"/>
    <w:rsid w:val="00FC1FC1"/>
    <w:rsid w:val="00FC34BC"/>
    <w:rsid w:val="00FC3A02"/>
    <w:rsid w:val="00FC4539"/>
    <w:rsid w:val="00FC49F7"/>
    <w:rsid w:val="00FC4FA5"/>
    <w:rsid w:val="00FC55D1"/>
    <w:rsid w:val="00FC5C87"/>
    <w:rsid w:val="00FD1107"/>
    <w:rsid w:val="00FD1C3E"/>
    <w:rsid w:val="00FD4EBB"/>
    <w:rsid w:val="00FD5AA4"/>
    <w:rsid w:val="00FD5E4D"/>
    <w:rsid w:val="00FD76DE"/>
    <w:rsid w:val="00FE2CAE"/>
    <w:rsid w:val="00FE2E61"/>
    <w:rsid w:val="00FE3392"/>
    <w:rsid w:val="00FE5EC7"/>
    <w:rsid w:val="00FE6114"/>
    <w:rsid w:val="00FF0096"/>
    <w:rsid w:val="00FF027D"/>
    <w:rsid w:val="00FF0706"/>
    <w:rsid w:val="00FF0B2A"/>
    <w:rsid w:val="00FF619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BCA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08A"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5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09"/>
      <w:jc w:val="both"/>
      <w:outlineLvl w:val="1"/>
    </w:pPr>
    <w:rPr>
      <w:rFonts w:ascii="Bookman Old Style" w:hAnsi="Bookman Old Style"/>
      <w:b/>
      <w:i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i/>
      <w:sz w:val="32"/>
    </w:rPr>
  </w:style>
  <w:style w:type="paragraph" w:styleId="Ttulo4">
    <w:name w:val="heading 4"/>
    <w:basedOn w:val="Normal"/>
    <w:next w:val="Normal"/>
    <w:qFormat/>
    <w:pPr>
      <w:keepNext/>
      <w:ind w:left="1843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ind w:left="567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left="567"/>
      <w:jc w:val="both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Corpodetexto">
    <w:name w:val="Body Text"/>
    <w:basedOn w:val="Normal"/>
    <w:rPr>
      <w:b/>
      <w:sz w:val="58"/>
    </w:rPr>
  </w:style>
  <w:style w:type="paragraph" w:styleId="Recuodecorpodetexto">
    <w:name w:val="Body Text Indent"/>
    <w:basedOn w:val="Normal"/>
    <w:pPr>
      <w:ind w:left="567" w:hanging="567"/>
      <w:jc w:val="both"/>
    </w:pPr>
    <w:rPr>
      <w:b/>
      <w:i/>
      <w:sz w:val="28"/>
    </w:rPr>
  </w:style>
  <w:style w:type="paragraph" w:styleId="Recuodecorpodetexto2">
    <w:name w:val="Body Text Indent 2"/>
    <w:basedOn w:val="Normal"/>
    <w:link w:val="Recuodecorpodetexto2Char"/>
    <w:pPr>
      <w:ind w:left="567"/>
      <w:jc w:val="both"/>
    </w:pPr>
  </w:style>
  <w:style w:type="paragraph" w:styleId="Recuodecorpodetexto3">
    <w:name w:val="Body Text Indent 3"/>
    <w:basedOn w:val="Normal"/>
    <w:pPr>
      <w:tabs>
        <w:tab w:val="left" w:pos="1134"/>
      </w:tabs>
      <w:ind w:left="142" w:hanging="142"/>
      <w:jc w:val="both"/>
    </w:pPr>
    <w:rPr>
      <w:b/>
      <w:i/>
    </w:rPr>
  </w:style>
  <w:style w:type="paragraph" w:styleId="Corpodetexto2">
    <w:name w:val="Body Text 2"/>
    <w:basedOn w:val="Normal"/>
    <w:pPr>
      <w:jc w:val="both"/>
    </w:pPr>
    <w:rPr>
      <w:b/>
      <w:i/>
      <w:sz w:val="36"/>
    </w:rPr>
  </w:style>
  <w:style w:type="paragraph" w:styleId="Corpodetexto3">
    <w:name w:val="Body Text 3"/>
    <w:basedOn w:val="Normal"/>
    <w:pPr>
      <w:jc w:val="both"/>
    </w:pPr>
  </w:style>
  <w:style w:type="paragraph" w:styleId="Textoembloco">
    <w:name w:val="Block Text"/>
    <w:basedOn w:val="Normal"/>
    <w:pPr>
      <w:ind w:left="426" w:right="-1"/>
      <w:jc w:val="both"/>
    </w:pPr>
  </w:style>
  <w:style w:type="paragraph" w:styleId="NormalWeb">
    <w:name w:val="Normal (Web)"/>
    <w:basedOn w:val="Normal"/>
    <w:uiPriority w:val="99"/>
    <w:unhideWhenUsed/>
    <w:rsid w:val="0046635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6F4EB4"/>
    <w:rPr>
      <w:b/>
      <w:bCs/>
    </w:rPr>
  </w:style>
  <w:style w:type="character" w:customStyle="1" w:styleId="apple-converted-space">
    <w:name w:val="apple-converted-space"/>
    <w:basedOn w:val="Fontepargpadro"/>
    <w:rsid w:val="006F4EB4"/>
  </w:style>
  <w:style w:type="paragraph" w:styleId="PargrafodaLista">
    <w:name w:val="List Paragraph"/>
    <w:basedOn w:val="Normal"/>
    <w:uiPriority w:val="34"/>
    <w:qFormat/>
    <w:rsid w:val="00F229B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2850"/>
    <w:rPr>
      <w:i/>
      <w:iCs/>
    </w:rPr>
  </w:style>
  <w:style w:type="character" w:styleId="Hyperlink">
    <w:name w:val="Hyperlink"/>
    <w:basedOn w:val="Fontepargpadro"/>
    <w:uiPriority w:val="99"/>
    <w:unhideWhenUsed/>
    <w:rsid w:val="00BA4BCB"/>
    <w:rPr>
      <w:color w:val="0000FF"/>
      <w:u w:val="single"/>
    </w:rPr>
  </w:style>
  <w:style w:type="character" w:customStyle="1" w:styleId="qref2">
    <w:name w:val="qref2"/>
    <w:basedOn w:val="Fontepargpadro"/>
    <w:rsid w:val="00BA4BCB"/>
  </w:style>
  <w:style w:type="character" w:customStyle="1" w:styleId="hidden-xs">
    <w:name w:val="hidden-xs"/>
    <w:basedOn w:val="Fontepargpadro"/>
    <w:rsid w:val="0068244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19E5"/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019E5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19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9E5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9E5"/>
    <w:rPr>
      <w:sz w:val="18"/>
      <w:szCs w:val="18"/>
    </w:rPr>
  </w:style>
  <w:style w:type="character" w:customStyle="1" w:styleId="post-meta-infos">
    <w:name w:val="post-meta-infos"/>
    <w:basedOn w:val="Fontepargpadro"/>
    <w:rsid w:val="00DD64B9"/>
  </w:style>
  <w:style w:type="character" w:customStyle="1" w:styleId="text-sep">
    <w:name w:val="text-sep"/>
    <w:basedOn w:val="Fontepargpadro"/>
    <w:rsid w:val="00DD64B9"/>
  </w:style>
  <w:style w:type="character" w:customStyle="1" w:styleId="blog-author">
    <w:name w:val="blog-author"/>
    <w:basedOn w:val="Fontepargpadro"/>
    <w:rsid w:val="00DD64B9"/>
  </w:style>
  <w:style w:type="character" w:styleId="HiperlinkVisitado">
    <w:name w:val="FollowedHyperlink"/>
    <w:basedOn w:val="Fontepargpadro"/>
    <w:uiPriority w:val="99"/>
    <w:semiHidden/>
    <w:unhideWhenUsed/>
    <w:rsid w:val="00285667"/>
    <w:rPr>
      <w:color w:val="954F72" w:themeColor="followedHyperlink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rsid w:val="00D8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53">
          <w:blockQuote w:val="1"/>
          <w:marLeft w:val="720"/>
          <w:marRight w:val="72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98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20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Neg\Logo-p&amp;b.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28A42C-39F1-AB4A-BDAE-D0568B81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C:\ModNeg\Logo-p&amp;b.doc</Template>
  <TotalTime>98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</vt:lpstr>
    </vt:vector>
  </TitlesOfParts>
  <Company>Particular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</dc:title>
  <dc:subject/>
  <dc:creator>Luiz Alberto Marchetti Maia</dc:creator>
  <cp:keywords/>
  <dc:description/>
  <cp:lastModifiedBy>Luiz Alberto Marchetti Maia</cp:lastModifiedBy>
  <cp:revision>15</cp:revision>
  <cp:lastPrinted>2004-07-05T11:22:00Z</cp:lastPrinted>
  <dcterms:created xsi:type="dcterms:W3CDTF">2018-10-05T23:17:00Z</dcterms:created>
  <dcterms:modified xsi:type="dcterms:W3CDTF">2020-05-26T19:27:00Z</dcterms:modified>
</cp:coreProperties>
</file>