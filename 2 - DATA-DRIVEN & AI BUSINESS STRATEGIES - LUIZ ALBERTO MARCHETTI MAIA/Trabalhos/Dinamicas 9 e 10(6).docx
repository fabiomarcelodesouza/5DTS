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0C696" w14:textId="3EFE0AB7" w:rsidR="00171F3D" w:rsidRPr="00171F3D" w:rsidRDefault="00171F3D" w:rsidP="00171F3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1F3D">
        <w:rPr>
          <w:rFonts w:ascii="Arial" w:hAnsi="Arial" w:cs="Arial"/>
          <w:b/>
          <w:bCs/>
          <w:color w:val="000000" w:themeColor="text1"/>
          <w:sz w:val="32"/>
          <w:szCs w:val="32"/>
        </w:rPr>
        <w:t>Dinâmicas</w:t>
      </w:r>
      <w:r w:rsidRPr="00171F3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/>
          <w:color w:val="000000" w:themeColor="text1"/>
          <w:sz w:val="32"/>
          <w:szCs w:val="32"/>
        </w:rPr>
        <w:t>9</w:t>
      </w:r>
      <w:r w:rsidR="0066464C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Cs/>
          <w:color w:val="000000" w:themeColor="text1"/>
          <w:sz w:val="32"/>
          <w:szCs w:val="32"/>
        </w:rPr>
        <w:t>e</w:t>
      </w:r>
      <w:r w:rsidR="0066464C" w:rsidRPr="0066464C">
        <w:rPr>
          <w:rFonts w:ascii="Arial" w:hAnsi="Arial" w:cs="Arial"/>
          <w:bCs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/>
          <w:color w:val="000000" w:themeColor="text1"/>
          <w:sz w:val="32"/>
          <w:szCs w:val="32"/>
        </w:rPr>
        <w:t>10</w:t>
      </w:r>
      <w:r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 </w:t>
      </w:r>
      <w:r w:rsidR="00534E0A"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- </w:t>
      </w:r>
      <w:r>
        <w:rPr>
          <w:rFonts w:ascii="Arial" w:hAnsi="Arial" w:cs="Arial"/>
          <w:bCs/>
          <w:color w:val="2E74B5" w:themeColor="accent1" w:themeShade="BF"/>
          <w:sz w:val="32"/>
          <w:szCs w:val="32"/>
        </w:rPr>
        <w:t>G</w:t>
      </w:r>
      <w:r w:rsidRPr="00171F3D">
        <w:rPr>
          <w:rFonts w:ascii="Arial" w:hAnsi="Arial" w:cs="Arial"/>
          <w:bCs/>
          <w:color w:val="2E74B5" w:themeColor="accent1" w:themeShade="BF"/>
          <w:sz w:val="32"/>
          <w:szCs w:val="32"/>
        </w:rPr>
        <w:t>rupo</w:t>
      </w:r>
      <w:r w:rsidRPr="00171F3D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="00534E0A">
        <w:rPr>
          <w:rFonts w:ascii="Arial" w:hAnsi="Arial" w:cs="Arial"/>
          <w:b/>
          <w:color w:val="2E74B5" w:themeColor="accent1" w:themeShade="BF"/>
          <w:sz w:val="32"/>
          <w:szCs w:val="32"/>
        </w:rPr>
        <w:t>...</w:t>
      </w:r>
      <w:r w:rsidRPr="00171F3D">
        <w:rPr>
          <w:rFonts w:ascii="Arial" w:hAnsi="Arial" w:cs="Arial"/>
          <w:color w:val="2E74B5" w:themeColor="accent1" w:themeShade="BF"/>
          <w:sz w:val="32"/>
          <w:szCs w:val="32"/>
        </w:rPr>
        <w:tab/>
      </w:r>
    </w:p>
    <w:p w14:paraId="2DC816D5" w14:textId="6B82EB3A" w:rsidR="00171F3D" w:rsidRPr="00745966" w:rsidRDefault="00171F3D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1886F9F2" w14:textId="77777777" w:rsidR="0066464C" w:rsidRPr="00745966" w:rsidRDefault="0066464C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5DBEC70F" w14:textId="2A299F7C" w:rsidR="0066464C" w:rsidRPr="002B02E9" w:rsidRDefault="0066464C" w:rsidP="0066464C">
      <w:pPr>
        <w:jc w:val="both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534E0A">
        <w:rPr>
          <w:rFonts w:ascii="Arial" w:hAnsi="Arial" w:cs="Arial"/>
          <w:b/>
          <w:i/>
          <w:color w:val="000000" w:themeColor="text1"/>
          <w:sz w:val="28"/>
          <w:szCs w:val="28"/>
        </w:rPr>
        <w:t>9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para </w:t>
      </w:r>
      <w:r w:rsidR="000B4BEF" w:rsidRPr="000B4BEF">
        <w:rPr>
          <w:rFonts w:ascii="Arial" w:hAnsi="Arial" w:cs="Arial"/>
          <w:i/>
          <w:color w:val="2E74B5" w:themeColor="accent1" w:themeShade="BF"/>
          <w:sz w:val="28"/>
          <w:szCs w:val="28"/>
        </w:rPr>
        <w:t>estabelecimento</w:t>
      </w:r>
      <w:r w:rsidR="000B4BEF">
        <w:rPr>
          <w:rFonts w:ascii="Arial" w:hAnsi="Arial" w:cs="Arial"/>
          <w:i/>
          <w:color w:val="2E74B5" w:themeColor="accent1" w:themeShade="BF"/>
        </w:rPr>
        <w:t xml:space="preserve"> </w:t>
      </w:r>
      <w:r w:rsidRPr="002B02E9">
        <w:rPr>
          <w:rFonts w:ascii="Arial" w:hAnsi="Arial" w:cs="Arial"/>
          <w:i/>
          <w:color w:val="2E74B5" w:themeColor="accent1" w:themeShade="BF"/>
          <w:sz w:val="28"/>
          <w:szCs w:val="28"/>
        </w:rPr>
        <w:t>dos</w:t>
      </w:r>
      <w:r w:rsidRPr="00887F27">
        <w:rPr>
          <w:rFonts w:ascii="Arial" w:hAnsi="Arial" w:cs="Arial"/>
          <w:i/>
          <w:color w:val="2E74B5" w:themeColor="accent1" w:themeShade="BF"/>
        </w:rPr>
        <w:t xml:space="preserve"> </w:t>
      </w:r>
      <w:r w:rsidRPr="002B02E9">
        <w:rPr>
          <w:rFonts w:ascii="Arial" w:hAnsi="Arial" w:cs="Arial"/>
          <w:b/>
          <w:i/>
          <w:color w:val="000000" w:themeColor="text1"/>
          <w:sz w:val="28"/>
          <w:szCs w:val="28"/>
        </w:rPr>
        <w:t>fatores críticos de sucesso</w:t>
      </w:r>
    </w:p>
    <w:p w14:paraId="7AE76BA1" w14:textId="77777777" w:rsidR="0066464C" w:rsidRDefault="0066464C" w:rsidP="0066464C">
      <w:pPr>
        <w:jc w:val="both"/>
        <w:rPr>
          <w:rFonts w:ascii="Arial" w:hAnsi="Arial" w:cs="Arial"/>
          <w:b/>
          <w:i/>
          <w:color w:val="2E74B5" w:themeColor="accent1" w:themeShade="BF"/>
        </w:rPr>
      </w:pPr>
    </w:p>
    <w:p w14:paraId="5214C464" w14:textId="24A09388" w:rsidR="0066464C" w:rsidRDefault="00534E0A" w:rsidP="0066464C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Já realizada</w:t>
      </w:r>
      <w:r w:rsidR="0066464C">
        <w:rPr>
          <w:rFonts w:ascii="Arial" w:hAnsi="Arial" w:cs="Arial"/>
          <w:i/>
          <w:color w:val="2E74B5" w:themeColor="accent1" w:themeShade="BF"/>
        </w:rPr>
        <w:t xml:space="preserve">. </w:t>
      </w:r>
    </w:p>
    <w:p w14:paraId="17D6723A" w14:textId="77777777" w:rsidR="0066464C" w:rsidRDefault="0066464C" w:rsidP="0066464C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18E8EA93" w14:textId="77777777" w:rsidR="0066464C" w:rsidRDefault="0066464C" w:rsidP="0066464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E74B5" w:themeColor="accent1" w:themeShade="BF"/>
        </w:rPr>
      </w:pPr>
    </w:p>
    <w:p w14:paraId="3A7BC92B" w14:textId="0B9CD880" w:rsidR="0066464C" w:rsidRDefault="0066464C" w:rsidP="0066464C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534E0A">
        <w:rPr>
          <w:rFonts w:ascii="Arial" w:hAnsi="Arial" w:cs="Arial"/>
          <w:b/>
          <w:i/>
          <w:color w:val="000000" w:themeColor="text1"/>
          <w:sz w:val="28"/>
          <w:szCs w:val="28"/>
        </w:rPr>
        <w:t>10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Pr="00291778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Pr="00C0344F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definição de </w:t>
      </w:r>
      <w:r w:rsidRPr="00C0344F">
        <w:rPr>
          <w:rFonts w:ascii="Arial" w:hAnsi="Arial" w:cs="Arial"/>
          <w:b/>
          <w:i/>
          <w:color w:val="000000" w:themeColor="text1"/>
          <w:sz w:val="28"/>
          <w:szCs w:val="28"/>
        </w:rPr>
        <w:t>objetivos estratégicos</w:t>
      </w:r>
    </w:p>
    <w:p w14:paraId="39E14034" w14:textId="77777777" w:rsidR="0066464C" w:rsidRDefault="0066464C" w:rsidP="0066464C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</w:p>
    <w:p w14:paraId="1168CC9B" w14:textId="1F82E902" w:rsidR="0066464C" w:rsidRPr="00E94AEA" w:rsidRDefault="003E05E7" w:rsidP="0066464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Partindo-se do propósito 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com base na compreensão do ambiente onde a</w:t>
      </w:r>
      <w:r>
        <w:rPr>
          <w:rFonts w:ascii="Arial" w:hAnsi="Arial" w:cs="Arial"/>
          <w:i/>
          <w:color w:val="2E74B5" w:themeColor="accent1" w:themeShade="BF"/>
        </w:rPr>
        <w:t xml:space="preserve"> organização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está inserida, é momento de</w:t>
      </w:r>
      <w:r>
        <w:rPr>
          <w:rFonts w:ascii="Arial" w:hAnsi="Arial" w:cs="Arial"/>
          <w:i/>
          <w:color w:val="2E74B5" w:themeColor="accent1" w:themeShade="BF"/>
        </w:rPr>
        <w:t xml:space="preserve"> se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fixar</w:t>
      </w:r>
      <w:r>
        <w:rPr>
          <w:rFonts w:ascii="Arial" w:hAnsi="Arial" w:cs="Arial"/>
          <w:i/>
          <w:color w:val="2E74B5" w:themeColor="accent1" w:themeShade="BF"/>
        </w:rPr>
        <w:t>em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os </w:t>
      </w:r>
      <w:r w:rsidRPr="0097185E">
        <w:rPr>
          <w:rFonts w:ascii="Arial" w:hAnsi="Arial" w:cs="Arial"/>
          <w:b/>
          <w:bCs/>
          <w:i/>
          <w:color w:val="2E74B5" w:themeColor="accent1" w:themeShade="BF"/>
        </w:rPr>
        <w:t>objetivos estratégicos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123F3">
        <w:rPr>
          <w:rFonts w:ascii="Arial" w:hAnsi="Arial" w:cs="Arial"/>
          <w:i/>
          <w:color w:val="2E74B5" w:themeColor="accent1" w:themeShade="BF"/>
        </w:rPr>
        <w:t>que</w:t>
      </w:r>
      <w:r>
        <w:rPr>
          <w:rFonts w:ascii="Arial" w:hAnsi="Arial" w:cs="Arial"/>
          <w:i/>
          <w:color w:val="2E74B5" w:themeColor="accent1" w:themeShade="BF"/>
        </w:rPr>
        <w:t xml:space="preserve"> a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levarã</w:t>
      </w:r>
      <w:r>
        <w:rPr>
          <w:rFonts w:ascii="Arial" w:hAnsi="Arial" w:cs="Arial"/>
          <w:i/>
          <w:color w:val="2E74B5" w:themeColor="accent1" w:themeShade="BF"/>
        </w:rPr>
        <w:t>o à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visão</w:t>
      </w:r>
      <w:r>
        <w:rPr>
          <w:rFonts w:ascii="Arial" w:hAnsi="Arial" w:cs="Arial"/>
          <w:i/>
          <w:color w:val="2E74B5" w:themeColor="accent1" w:themeShade="BF"/>
        </w:rPr>
        <w:t xml:space="preserve"> projetada. 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Cada grupo </w:t>
      </w:r>
      <w:r w:rsidR="00751F71">
        <w:rPr>
          <w:rFonts w:ascii="Arial" w:hAnsi="Arial" w:cs="Arial"/>
          <w:i/>
          <w:color w:val="2E74B5" w:themeColor="accent1" w:themeShade="BF"/>
        </w:rPr>
        <w:t>deverá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propor </w:t>
      </w:r>
      <w:r w:rsidR="00751F71">
        <w:rPr>
          <w:rFonts w:ascii="Arial" w:hAnsi="Arial" w:cs="Arial"/>
          <w:i/>
          <w:color w:val="2E74B5" w:themeColor="accent1" w:themeShade="BF"/>
        </w:rPr>
        <w:t>o seu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objetivo</w:t>
      </w:r>
      <w:r w:rsidR="0066464C">
        <w:rPr>
          <w:rFonts w:ascii="Arial" w:hAnsi="Arial" w:cs="Arial"/>
          <w:i/>
          <w:color w:val="2E74B5" w:themeColor="accent1" w:themeShade="BF"/>
        </w:rPr>
        <w:t>:</w:t>
      </w:r>
    </w:p>
    <w:p w14:paraId="7C7E153F" w14:textId="77777777" w:rsidR="0066464C" w:rsidRDefault="0066464C" w:rsidP="0066464C">
      <w:pPr>
        <w:pStyle w:val="Recuodecorpodetexto2"/>
        <w:ind w:left="0"/>
        <w:rPr>
          <w:rFonts w:ascii="Arial" w:hAnsi="Arial" w:cs="Arial"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9"/>
      </w:tblGrid>
      <w:tr w:rsidR="00751F71" w:rsidRPr="0097376D" w14:paraId="3192436C" w14:textId="77777777" w:rsidTr="00674E1B">
        <w:trPr>
          <w:trHeight w:val="420"/>
        </w:trPr>
        <w:tc>
          <w:tcPr>
            <w:tcW w:w="9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1900" w14:textId="77777777" w:rsidR="00751F71" w:rsidRDefault="00751F71" w:rsidP="00751F71">
            <w:pPr>
              <w:rPr>
                <w:rFonts w:ascii="Arial" w:hAnsi="Arial" w:cs="Arial"/>
                <w:color w:val="2E74B5" w:themeColor="accent1" w:themeShade="BF"/>
              </w:rPr>
            </w:pPr>
          </w:p>
          <w:p w14:paraId="3E7A41D9" w14:textId="77777777" w:rsidR="00751F71" w:rsidRDefault="00751F71" w:rsidP="00751F71">
            <w:pPr>
              <w:rPr>
                <w:rFonts w:ascii="Arial" w:hAnsi="Arial" w:cs="Arial"/>
                <w:color w:val="2E74B5" w:themeColor="accent1" w:themeShade="BF"/>
              </w:rPr>
            </w:pPr>
          </w:p>
          <w:p w14:paraId="75D110BC" w14:textId="77777777" w:rsidR="00751F71" w:rsidRDefault="00751F71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  <w:p w14:paraId="5E9E3750" w14:textId="77777777" w:rsidR="00751F71" w:rsidRDefault="00751F71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  <w:p w14:paraId="440FEA09" w14:textId="707BF621" w:rsidR="00751F71" w:rsidRPr="0097376D" w:rsidRDefault="00751F71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</w:tr>
    </w:tbl>
    <w:p w14:paraId="2F909E09" w14:textId="77777777" w:rsidR="0066464C" w:rsidRDefault="0066464C" w:rsidP="0066464C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73E02E82" w14:textId="7A028592" w:rsidR="00F8421F" w:rsidRPr="00EA5F08" w:rsidRDefault="007649E5" w:rsidP="0066464C">
      <w:pPr>
        <w:pStyle w:val="Recuodecorpodetexto2"/>
        <w:ind w:left="0"/>
        <w:rPr>
          <w:rFonts w:ascii="Arial" w:hAnsi="Arial" w:cs="Arial"/>
        </w:rPr>
      </w:pPr>
      <w:r>
        <w:rPr>
          <w:rFonts w:ascii="Arial" w:hAnsi="Arial" w:cs="Arial"/>
          <w:i/>
          <w:color w:val="2E74B5" w:themeColor="accent1" w:themeShade="BF"/>
        </w:rPr>
        <w:t>Posterio</w:t>
      </w:r>
      <w:r w:rsidRPr="00835B21">
        <w:rPr>
          <w:rFonts w:ascii="Arial" w:hAnsi="Arial" w:cs="Arial"/>
          <w:i/>
          <w:color w:val="2E74B5" w:themeColor="accent1" w:themeShade="BF"/>
        </w:rPr>
        <w:t>rmente</w:t>
      </w:r>
      <w:r>
        <w:rPr>
          <w:rFonts w:ascii="Arial" w:hAnsi="Arial" w:cs="Arial"/>
          <w:i/>
          <w:color w:val="2E74B5" w:themeColor="accent1" w:themeShade="BF"/>
        </w:rPr>
        <w:t>,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</w:t>
      </w:r>
      <w:r w:rsidR="00751F71">
        <w:rPr>
          <w:rFonts w:ascii="Arial" w:hAnsi="Arial" w:cs="Arial"/>
          <w:i/>
          <w:color w:val="2E74B5" w:themeColor="accent1" w:themeShade="BF"/>
        </w:rPr>
        <w:t xml:space="preserve">para </w:t>
      </w:r>
      <w:r w:rsidR="00CD67C7">
        <w:rPr>
          <w:rFonts w:ascii="Arial" w:hAnsi="Arial" w:cs="Arial"/>
          <w:i/>
          <w:color w:val="2E74B5" w:themeColor="accent1" w:themeShade="BF"/>
        </w:rPr>
        <w:t xml:space="preserve">o </w:t>
      </w:r>
      <w:r w:rsidR="00751F71">
        <w:rPr>
          <w:rFonts w:ascii="Arial" w:hAnsi="Arial" w:cs="Arial"/>
          <w:i/>
          <w:color w:val="2E74B5" w:themeColor="accent1" w:themeShade="BF"/>
        </w:rPr>
        <w:t>seu</w:t>
      </w:r>
      <w:r w:rsidR="003E05E7">
        <w:rPr>
          <w:rFonts w:ascii="Arial" w:hAnsi="Arial" w:cs="Arial"/>
          <w:i/>
          <w:color w:val="2E74B5" w:themeColor="accent1" w:themeShade="BF"/>
        </w:rPr>
        <w:t xml:space="preserve"> objetivo </w:t>
      </w:r>
      <w:r w:rsidR="00751F71">
        <w:rPr>
          <w:rFonts w:ascii="Arial" w:hAnsi="Arial" w:cs="Arial"/>
          <w:i/>
          <w:color w:val="2E74B5" w:themeColor="accent1" w:themeShade="BF"/>
        </w:rPr>
        <w:t xml:space="preserve">será </w:t>
      </w:r>
      <w:r w:rsidR="003E05E7" w:rsidRPr="00835B21">
        <w:rPr>
          <w:rFonts w:ascii="Arial" w:hAnsi="Arial" w:cs="Arial"/>
          <w:i/>
          <w:color w:val="2E74B5" w:themeColor="accent1" w:themeShade="BF"/>
        </w:rPr>
        <w:t>cria</w:t>
      </w:r>
      <w:r w:rsidR="00751F71">
        <w:rPr>
          <w:rFonts w:ascii="Arial" w:hAnsi="Arial" w:cs="Arial"/>
          <w:i/>
          <w:color w:val="2E74B5" w:themeColor="accent1" w:themeShade="BF"/>
        </w:rPr>
        <w:t xml:space="preserve">do </w:t>
      </w:r>
      <w:r w:rsidR="003E05E7" w:rsidRPr="00835B21">
        <w:rPr>
          <w:rFonts w:ascii="Arial" w:hAnsi="Arial" w:cs="Arial"/>
          <w:i/>
          <w:color w:val="2E74B5" w:themeColor="accent1" w:themeShade="BF"/>
        </w:rPr>
        <w:t>um projeto</w:t>
      </w:r>
      <w:r w:rsidR="003E05E7">
        <w:rPr>
          <w:rFonts w:ascii="Arial" w:hAnsi="Arial" w:cs="Arial"/>
          <w:i/>
          <w:color w:val="2E74B5" w:themeColor="accent1" w:themeShade="BF"/>
        </w:rPr>
        <w:t>.</w:t>
      </w:r>
    </w:p>
    <w:sectPr w:rsidR="00F8421F" w:rsidRPr="00EA5F08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DE952" w14:textId="77777777" w:rsidR="00127152" w:rsidRDefault="00127152">
      <w:r>
        <w:separator/>
      </w:r>
    </w:p>
  </w:endnote>
  <w:endnote w:type="continuationSeparator" w:id="0">
    <w:p w14:paraId="78292E55" w14:textId="77777777" w:rsidR="00127152" w:rsidRDefault="0012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B3CF9" w14:textId="77777777" w:rsidR="00CB5CC8" w:rsidRDefault="00CB5C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AF050F" w14:textId="77777777" w:rsidR="00CB5CC8" w:rsidRDefault="00CB5C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5338" w14:textId="312EC8DD" w:rsidR="00CB5CC8" w:rsidRPr="00B26413" w:rsidRDefault="00CB5CC8" w:rsidP="002A0001">
    <w:pPr>
      <w:pStyle w:val="Rodap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B207" w14:textId="022D05A6" w:rsidR="00147785" w:rsidRDefault="00147785">
    <w:pPr>
      <w:pStyle w:val="Rodap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&#13;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E9789" w14:textId="77777777" w:rsidR="00127152" w:rsidRDefault="00127152">
      <w:r>
        <w:separator/>
      </w:r>
    </w:p>
  </w:footnote>
  <w:footnote w:type="continuationSeparator" w:id="0">
    <w:p w14:paraId="3C063C6C" w14:textId="77777777" w:rsidR="00127152" w:rsidRDefault="0012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D974" w14:textId="407FDC20" w:rsidR="00CB5CC8" w:rsidRPr="007C3896" w:rsidRDefault="001A0D47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rvZx8UkAAPFJAAAUAAAAZHJzL21lZGlhL2ltYWdlMi5wbmeJUE5HDQoa&#13;&#10;CgAAAA1JSERSAAAD6AAAAZYIBgAAAOsUqXwAAAAZdEVYdFNvZnR3YXJlAEFkb2JlIEltYWdlUmVh&#13;&#10;ZHlxyWU8AABJk0lEQVR42uzdB3gU1frH8QlSkpDsbkInlADSVFQExI4KVqqAgEiRpgiigvReBIQQ&#13;&#10;ELggivSOoDQ7iteKvSOgNAEVIWHTCJLd+H8PGfx7UVqS3Z2Z8/08z/soXK/ZeXcW88s5c17D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&#13;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5229E" w14:textId="77777777" w:rsidR="00147785" w:rsidRPr="007C3896" w:rsidRDefault="00147785" w:rsidP="00147785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OrvZx8UkAAPFJAAAUAAAAZHJzL21lZGlhL2ltYWdlMi5wbmeJUE5HDQoa&#13;&#10;CgAAAA1JSERSAAAD6AAAAZYIBgAAAOsUqXwAAAAZdEVYdFNvZnR3YXJlAEFkb2JlIEltYWdlUmVh&#13;&#10;ZHlxyWU8AABJk0lEQVR42uzdB3gU1frH8QlSkpDsbkInlADSVFQExI4KVqqAgEiRpgiigvReBIQQ&#13;&#10;ELggivSOoDQ7iteKvSOgNAEVIWHTCJLd+H8PGfx7UVqS3Z2Z8/08z/soXK/ZeXcW88s5c17D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&#13;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&#13;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&#13;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r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96E6D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4BEF"/>
    <w:rsid w:val="000B55B6"/>
    <w:rsid w:val="000B63E4"/>
    <w:rsid w:val="000B65EF"/>
    <w:rsid w:val="000B7A06"/>
    <w:rsid w:val="000C04D0"/>
    <w:rsid w:val="000C3B76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52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FA9"/>
    <w:rsid w:val="00173FD7"/>
    <w:rsid w:val="00173FEE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2933"/>
    <w:rsid w:val="001D297C"/>
    <w:rsid w:val="001D329E"/>
    <w:rsid w:val="001D36BA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542B"/>
    <w:rsid w:val="00327615"/>
    <w:rsid w:val="00327D1E"/>
    <w:rsid w:val="00331577"/>
    <w:rsid w:val="00331ABB"/>
    <w:rsid w:val="00333A1D"/>
    <w:rsid w:val="00333FC2"/>
    <w:rsid w:val="00335A42"/>
    <w:rsid w:val="00340FE0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05E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210"/>
    <w:rsid w:val="004615BD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152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4E0A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7E2"/>
    <w:rsid w:val="005617F6"/>
    <w:rsid w:val="005618CF"/>
    <w:rsid w:val="00561B7C"/>
    <w:rsid w:val="005623BD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4247"/>
    <w:rsid w:val="005C4BC1"/>
    <w:rsid w:val="005C5459"/>
    <w:rsid w:val="005C6138"/>
    <w:rsid w:val="005D080A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CD0"/>
    <w:rsid w:val="00601789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464C"/>
    <w:rsid w:val="006651F8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6FDF"/>
    <w:rsid w:val="007000F0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631"/>
    <w:rsid w:val="00745930"/>
    <w:rsid w:val="00745966"/>
    <w:rsid w:val="00747CEB"/>
    <w:rsid w:val="00751F71"/>
    <w:rsid w:val="0075451D"/>
    <w:rsid w:val="00756B0C"/>
    <w:rsid w:val="007572C1"/>
    <w:rsid w:val="007573B5"/>
    <w:rsid w:val="007575F2"/>
    <w:rsid w:val="00760097"/>
    <w:rsid w:val="007605E0"/>
    <w:rsid w:val="00760FC4"/>
    <w:rsid w:val="00762B47"/>
    <w:rsid w:val="00763825"/>
    <w:rsid w:val="007649E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56C"/>
    <w:rsid w:val="0081771B"/>
    <w:rsid w:val="008177D2"/>
    <w:rsid w:val="008200F7"/>
    <w:rsid w:val="008225CA"/>
    <w:rsid w:val="008230DD"/>
    <w:rsid w:val="008243AF"/>
    <w:rsid w:val="0082475E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B1E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88A"/>
    <w:rsid w:val="008D3911"/>
    <w:rsid w:val="008D3B87"/>
    <w:rsid w:val="008D554E"/>
    <w:rsid w:val="008D5F73"/>
    <w:rsid w:val="008D77EA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BAE"/>
    <w:rsid w:val="00951F99"/>
    <w:rsid w:val="0095471E"/>
    <w:rsid w:val="009554EC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7778"/>
    <w:rsid w:val="009A7DB4"/>
    <w:rsid w:val="009B13C1"/>
    <w:rsid w:val="009B1D20"/>
    <w:rsid w:val="009B1F59"/>
    <w:rsid w:val="009B256F"/>
    <w:rsid w:val="009B36B7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3A0C"/>
    <w:rsid w:val="009D4A5F"/>
    <w:rsid w:val="009D4FEB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DC8"/>
    <w:rsid w:val="009F2842"/>
    <w:rsid w:val="009F36F2"/>
    <w:rsid w:val="009F3B31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3C47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3188"/>
    <w:rsid w:val="00C13D3C"/>
    <w:rsid w:val="00C14249"/>
    <w:rsid w:val="00C15BB1"/>
    <w:rsid w:val="00C21C88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67C7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3EBA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794"/>
    <w:rsid w:val="00D6791F"/>
    <w:rsid w:val="00D67E65"/>
    <w:rsid w:val="00D7071C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EDD"/>
    <w:rsid w:val="00D850DF"/>
    <w:rsid w:val="00D85D25"/>
    <w:rsid w:val="00D863AE"/>
    <w:rsid w:val="00D87CBB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6266"/>
    <w:rsid w:val="00DB7621"/>
    <w:rsid w:val="00DB7B6A"/>
    <w:rsid w:val="00DC026F"/>
    <w:rsid w:val="00DC1138"/>
    <w:rsid w:val="00DC1806"/>
    <w:rsid w:val="00DC224D"/>
    <w:rsid w:val="00DC2927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057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312A"/>
    <w:rsid w:val="00F63DC9"/>
    <w:rsid w:val="00F644F0"/>
    <w:rsid w:val="00F64B8A"/>
    <w:rsid w:val="00F65613"/>
    <w:rsid w:val="00F65AF8"/>
    <w:rsid w:val="00F65DCE"/>
    <w:rsid w:val="00F70A03"/>
    <w:rsid w:val="00F72DD9"/>
    <w:rsid w:val="00F73AE2"/>
    <w:rsid w:val="00F75224"/>
    <w:rsid w:val="00F75AE3"/>
    <w:rsid w:val="00F761FF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Ttulo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Corpodetexto">
    <w:name w:val="Body Text"/>
    <w:basedOn w:val="Normal"/>
    <w:rPr>
      <w:b/>
      <w:sz w:val="58"/>
    </w:rPr>
  </w:style>
  <w:style w:type="paragraph" w:styleId="Recuodecorpodetexto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Recuodecorpodetexto2">
    <w:name w:val="Body Text Indent 2"/>
    <w:basedOn w:val="Normal"/>
    <w:link w:val="Recuodecorpodetexto2Char"/>
    <w:pPr>
      <w:ind w:left="567"/>
      <w:jc w:val="both"/>
    </w:pPr>
  </w:style>
  <w:style w:type="paragraph" w:styleId="Recuodecorpodetexto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i/>
      <w:sz w:val="36"/>
    </w:rPr>
  </w:style>
  <w:style w:type="paragraph" w:styleId="Corpodetexto3">
    <w:name w:val="Body Text 3"/>
    <w:basedOn w:val="Normal"/>
    <w:pPr>
      <w:jc w:val="both"/>
    </w:pPr>
  </w:style>
  <w:style w:type="paragraph" w:styleId="Textoembloco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Fontepargpadro"/>
    <w:rsid w:val="006F4EB4"/>
  </w:style>
  <w:style w:type="paragraph" w:styleId="PargrafodaLista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2850"/>
    <w:rPr>
      <w:i/>
      <w:iCs/>
    </w:rPr>
  </w:style>
  <w:style w:type="character" w:styleId="Hyperlink">
    <w:name w:val="Hyperlink"/>
    <w:basedOn w:val="Fontepargpadro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Fontepargpadro"/>
    <w:rsid w:val="00BA4BCB"/>
  </w:style>
  <w:style w:type="character" w:customStyle="1" w:styleId="hidden-xs">
    <w:name w:val="hidden-xs"/>
    <w:basedOn w:val="Fontepargpadro"/>
    <w:rsid w:val="0068244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019E5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19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9E5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Fontepargpadro"/>
    <w:rsid w:val="00DD64B9"/>
  </w:style>
  <w:style w:type="character" w:customStyle="1" w:styleId="text-sep">
    <w:name w:val="text-sep"/>
    <w:basedOn w:val="Fontepargpadro"/>
    <w:rsid w:val="00DD64B9"/>
  </w:style>
  <w:style w:type="character" w:customStyle="1" w:styleId="blog-author">
    <w:name w:val="blog-author"/>
    <w:basedOn w:val="Fontepargpadro"/>
    <w:rsid w:val="00DD64B9"/>
  </w:style>
  <w:style w:type="character" w:styleId="HiperlinkVisitado">
    <w:name w:val="FollowedHyperlink"/>
    <w:basedOn w:val="Fontepargpadro"/>
    <w:uiPriority w:val="99"/>
    <w:semiHidden/>
    <w:unhideWhenUsed/>
    <w:rsid w:val="00285667"/>
    <w:rPr>
      <w:color w:val="954F72" w:themeColor="followedHyperlink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rsid w:val="0066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53A72F-12A1-0C48-8B9C-972023DB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C:\ModNeg\Logo-p&amp;b.doc</Template>
  <TotalTime>67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</vt:lpstr>
    </vt:vector>
  </TitlesOfParts>
  <Company>Particular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Luiz Alberto Marchetti Maia</cp:lastModifiedBy>
  <cp:revision>17</cp:revision>
  <cp:lastPrinted>2004-07-05T11:22:00Z</cp:lastPrinted>
  <dcterms:created xsi:type="dcterms:W3CDTF">2018-10-05T23:17:00Z</dcterms:created>
  <dcterms:modified xsi:type="dcterms:W3CDTF">2021-05-27T12:41:00Z</dcterms:modified>
</cp:coreProperties>
</file>